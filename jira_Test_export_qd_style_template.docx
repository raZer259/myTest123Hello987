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537F" w14:textId="05051E74" w:rsidR="008A4858" w:rsidRDefault="008A4858" w:rsidP="00484610">
      <w:proofErr w:type="spellStart"/>
      <w:r>
        <w:t>Normaler</w:t>
      </w:r>
      <w:proofErr w:type="spellEnd"/>
      <w:r>
        <w:t xml:space="preserve"> Text.</w:t>
      </w:r>
    </w:p>
    <w:p w14:paraId="05609953" w14:textId="77777777" w:rsidR="008A4858" w:rsidRDefault="008A4858" w:rsidP="00484610"/>
    <w:p w14:paraId="713E8D85" w14:textId="77777777" w:rsidR="00F81FE5" w:rsidRPr="00E56759" w:rsidRDefault="004932CE" w:rsidP="00484610">
      <w:pPr>
        <w:pStyle w:val="Aufzhlungszeichen1"/>
      </w:pPr>
      <w:proofErr w:type="spellStart"/>
      <w:r>
        <w:t>Beispipelsatz</w:t>
      </w:r>
      <w:proofErr w:type="spellEnd"/>
      <w:r>
        <w:t xml:space="preserve"> 1</w:t>
      </w:r>
    </w:p>
    <w:p w14:paraId="07C82533" w14:textId="77777777" w:rsidR="004932CE" w:rsidRDefault="004932CE" w:rsidP="00E56759">
      <w:pPr>
        <w:pStyle w:val="Aufzhlungszeichen21"/>
      </w:pPr>
      <w:proofErr w:type="spellStart"/>
      <w:r>
        <w:t>Beispielsatz</w:t>
      </w:r>
      <w:proofErr w:type="spellEnd"/>
      <w:r>
        <w:t xml:space="preserve"> 2</w:t>
      </w:r>
    </w:p>
    <w:p w14:paraId="2447CF00" w14:textId="77777777" w:rsidR="004932CE" w:rsidRDefault="004932CE" w:rsidP="00E56759">
      <w:pPr>
        <w:pStyle w:val="Aufzhlungszeichen31"/>
      </w:pPr>
      <w:proofErr w:type="spellStart"/>
      <w:r>
        <w:t>Beispielsatz</w:t>
      </w:r>
      <w:proofErr w:type="spellEnd"/>
      <w:r>
        <w:t xml:space="preserve"> 4</w:t>
      </w:r>
    </w:p>
    <w:p w14:paraId="71DCF2B0" w14:textId="77777777" w:rsidR="004932CE" w:rsidRPr="00E56759" w:rsidRDefault="004932CE" w:rsidP="00E56759">
      <w:pPr>
        <w:pStyle w:val="Listennummer1"/>
      </w:pPr>
      <w:proofErr w:type="spellStart"/>
      <w:r w:rsidRPr="00E56759">
        <w:t>Beispielsatz</w:t>
      </w:r>
      <w:proofErr w:type="spellEnd"/>
      <w:r>
        <w:t xml:space="preserve"> 1</w:t>
      </w:r>
    </w:p>
    <w:p w14:paraId="445732E9" w14:textId="77777777" w:rsidR="004932CE" w:rsidRPr="00E56759" w:rsidRDefault="004932CE" w:rsidP="00E56759">
      <w:pPr>
        <w:pStyle w:val="Listennummer21"/>
        <w:numPr>
          <w:ilvl w:val="0"/>
          <w:numId w:val="6"/>
        </w:numPr>
      </w:pPr>
      <w:proofErr w:type="spellStart"/>
      <w:r>
        <w:t>Beispielsatz</w:t>
      </w:r>
      <w:proofErr w:type="spellEnd"/>
      <w:r>
        <w:t xml:space="preserve"> 2</w:t>
      </w:r>
    </w:p>
    <w:p w14:paraId="604900EA" w14:textId="77777777" w:rsidR="004932CE" w:rsidRDefault="004932CE" w:rsidP="00E56759">
      <w:pPr>
        <w:pStyle w:val="Listennummer31"/>
      </w:pPr>
      <w:proofErr w:type="spellStart"/>
      <w:r>
        <w:t>Beispielsatz</w:t>
      </w:r>
      <w:proofErr w:type="spellEnd"/>
      <w:r>
        <w:t xml:space="preserve"> 4</w:t>
      </w:r>
    </w:p>
    <w:p w14:paraId="6131540B" w14:textId="77777777" w:rsidR="008A4858" w:rsidRDefault="008A4858" w:rsidP="008A4858">
      <w:pPr>
        <w:pStyle w:val="Listennummer21"/>
        <w:numPr>
          <w:ilvl w:val="0"/>
          <w:numId w:val="0"/>
        </w:numPr>
      </w:pPr>
    </w:p>
    <w:p w14:paraId="25018AC4" w14:textId="77777777" w:rsidR="008A4858" w:rsidRPr="00E56759" w:rsidRDefault="008A4858" w:rsidP="008A4858">
      <w:pPr>
        <w:pStyle w:val="Listennummer21"/>
        <w:numPr>
          <w:ilvl w:val="0"/>
          <w:numId w:val="0"/>
        </w:numPr>
      </w:pPr>
    </w:p>
    <w:p w14:paraId="6BB4FCE7" w14:textId="77777777" w:rsidR="004932CE" w:rsidRDefault="004932CE" w:rsidP="00E567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4932CE" w14:paraId="24D682AE" w14:textId="77777777" w:rsidTr="004302BE">
        <w:tc>
          <w:tcPr>
            <w:tcW w:w="3162" w:type="dxa"/>
            <w:vAlign w:val="center"/>
          </w:tcPr>
          <w:p w14:paraId="19571957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3D73D5FA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1FE4BA94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</w:tr>
      <w:tr w:rsidR="004932CE" w14:paraId="27F3A455" w14:textId="77777777" w:rsidTr="004302BE">
        <w:tc>
          <w:tcPr>
            <w:tcW w:w="3162" w:type="dxa"/>
            <w:vAlign w:val="center"/>
          </w:tcPr>
          <w:p w14:paraId="5460088E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03350409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23E87595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</w:tr>
      <w:tr w:rsidR="004932CE" w14:paraId="2BF8A705" w14:textId="77777777" w:rsidTr="004302BE">
        <w:tc>
          <w:tcPr>
            <w:tcW w:w="3162" w:type="dxa"/>
            <w:vAlign w:val="center"/>
          </w:tcPr>
          <w:p w14:paraId="48F41B22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57C1C16A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  <w:tc>
          <w:tcPr>
            <w:tcW w:w="3163" w:type="dxa"/>
            <w:vAlign w:val="center"/>
          </w:tcPr>
          <w:p w14:paraId="3F25E616" w14:textId="77777777" w:rsidR="004932CE" w:rsidRPr="00AA380D" w:rsidRDefault="004932CE" w:rsidP="004302BE">
            <w:pPr>
              <w:jc w:val="center"/>
              <w:rPr>
                <w:rFonts w:eastAsia="Arial Unicode MS" w:cs="Arial"/>
              </w:rPr>
            </w:pPr>
          </w:p>
        </w:tc>
      </w:tr>
    </w:tbl>
    <w:p w14:paraId="7D2C3A29" w14:textId="77777777" w:rsidR="004932CE" w:rsidRPr="008000A2" w:rsidRDefault="004932CE" w:rsidP="004932CE"/>
    <w:sectPr w:rsidR="004932CE" w:rsidRPr="008000A2" w:rsidSect="00EA41A4">
      <w:headerReference w:type="default" r:id="rId11"/>
      <w:pgSz w:w="11906" w:h="16838" w:code="9"/>
      <w:pgMar w:top="567" w:right="127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54C6D" w14:textId="77777777" w:rsidR="00BB65F2" w:rsidRDefault="00BB65F2" w:rsidP="00383F16">
      <w:r>
        <w:separator/>
      </w:r>
    </w:p>
  </w:endnote>
  <w:endnote w:type="continuationSeparator" w:id="0">
    <w:p w14:paraId="03124E95" w14:textId="77777777" w:rsidR="00BB65F2" w:rsidRDefault="00BB65F2" w:rsidP="00383F16">
      <w:r>
        <w:continuationSeparator/>
      </w:r>
    </w:p>
  </w:endnote>
  <w:endnote w:type="continuationNotice" w:id="1">
    <w:p w14:paraId="45EBB6DE" w14:textId="77777777" w:rsidR="00BB65F2" w:rsidRDefault="00BB6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C943C" w14:textId="77777777" w:rsidR="00BB65F2" w:rsidRDefault="00BB65F2" w:rsidP="00383F16">
      <w:r>
        <w:separator/>
      </w:r>
    </w:p>
  </w:footnote>
  <w:footnote w:type="continuationSeparator" w:id="0">
    <w:p w14:paraId="06AF0021" w14:textId="77777777" w:rsidR="00BB65F2" w:rsidRDefault="00BB65F2" w:rsidP="00383F16">
      <w:r>
        <w:continuationSeparator/>
      </w:r>
    </w:p>
  </w:footnote>
  <w:footnote w:type="continuationNotice" w:id="1">
    <w:p w14:paraId="02ABA98D" w14:textId="77777777" w:rsidR="00BB65F2" w:rsidRDefault="00BB6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D6AAD" w14:textId="77777777" w:rsidR="00DA5C86" w:rsidRPr="00130CEE" w:rsidRDefault="00DA5C86" w:rsidP="00DA5C86"/>
  <w:p w14:paraId="5A321309" w14:textId="77777777" w:rsidR="00DA5C86" w:rsidRPr="00130CEE" w:rsidRDefault="00DA5C86" w:rsidP="00DA5C86"/>
  <w:tbl>
    <w:tblPr>
      <w:tblW w:w="1020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"/>
      <w:gridCol w:w="1906"/>
      <w:gridCol w:w="241"/>
      <w:gridCol w:w="2401"/>
      <w:gridCol w:w="1827"/>
      <w:gridCol w:w="708"/>
      <w:gridCol w:w="2268"/>
    </w:tblGrid>
    <w:tr w:rsidR="00DA5C86" w:rsidRPr="00383F16" w14:paraId="0559655A" w14:textId="77777777" w:rsidTr="00945869">
      <w:trPr>
        <w:gridAfter w:val="2"/>
        <w:wAfter w:w="2976" w:type="dxa"/>
      </w:trPr>
      <w:tc>
        <w:tcPr>
          <w:tcW w:w="7225" w:type="dxa"/>
          <w:gridSpan w:val="5"/>
          <w:noWrap/>
          <w:tcMar>
            <w:left w:w="0" w:type="dxa"/>
          </w:tcMar>
          <w:vAlign w:val="bottom"/>
        </w:tcPr>
        <w:p w14:paraId="4E113635" w14:textId="77777777" w:rsidR="00DA5C86" w:rsidRPr="009A0D28" w:rsidRDefault="00DA5C86" w:rsidP="00DA5C86">
          <w:pPr>
            <w:overflowPunct w:val="0"/>
            <w:autoSpaceDE w:val="0"/>
            <w:autoSpaceDN w:val="0"/>
            <w:adjustRightInd w:val="0"/>
            <w:textAlignment w:val="baseline"/>
            <w:rPr>
              <w:rFonts w:cs="Arial Unicode MS"/>
              <w:color w:val="FF0000"/>
              <w:sz w:val="16"/>
              <w:szCs w:val="20"/>
              <w:lang w:eastAsia="de-DE"/>
            </w:rPr>
          </w:pPr>
          <w:r w:rsidRPr="00383F16">
            <w:rPr>
              <w:rFonts w:cs="Arial Unicode MS"/>
              <w:color w:val="FF0000"/>
              <w:sz w:val="16"/>
              <w:szCs w:val="20"/>
              <w:lang w:eastAsia="de-DE"/>
            </w:rPr>
            <w:t xml:space="preserve">If this text </w:t>
          </w:r>
          <w:r w:rsidRPr="00383F16">
            <w:rPr>
              <w:rFonts w:cs="Arial Unicode MS"/>
              <w:b/>
              <w:color w:val="FF0000"/>
              <w:sz w:val="16"/>
              <w:szCs w:val="20"/>
              <w:u w:val="single"/>
              <w:lang w:eastAsia="de-DE"/>
            </w:rPr>
            <w:t>is readable</w:t>
          </w:r>
          <w:r w:rsidRPr="00383F16">
            <w:rPr>
              <w:rFonts w:cs="Arial Unicode MS"/>
              <w:color w:val="FF0000"/>
              <w:sz w:val="16"/>
              <w:szCs w:val="20"/>
              <w:lang w:eastAsia="de-DE"/>
            </w:rPr>
            <w:t xml:space="preserve"> then this document is </w:t>
          </w:r>
          <w:r w:rsidRPr="00383F16">
            <w:rPr>
              <w:rFonts w:cs="Arial Unicode MS"/>
              <w:b/>
              <w:color w:val="FF0000"/>
              <w:sz w:val="16"/>
              <w:szCs w:val="20"/>
              <w:u w:val="single"/>
              <w:lang w:eastAsia="de-DE"/>
            </w:rPr>
            <w:t xml:space="preserve">not </w:t>
          </w:r>
          <w:r w:rsidRPr="00383F16">
            <w:rPr>
              <w:rFonts w:cs="Arial Unicode MS"/>
              <w:color w:val="FF0000"/>
              <w:sz w:val="16"/>
              <w:szCs w:val="20"/>
              <w:lang w:eastAsia="de-DE"/>
            </w:rPr>
            <w:t>valid!</w:t>
          </w:r>
          <w:r w:rsidRPr="00383F16">
            <w:rPr>
              <w:rFonts w:cs="Arial Unicode MS"/>
              <w:color w:val="FF0000"/>
              <w:sz w:val="16"/>
              <w:szCs w:val="20"/>
              <w:lang w:eastAsia="de-DE"/>
            </w:rPr>
            <w:br/>
            <w:t>The document is only valid in pdf format with the vertical stamp on the right margin.</w:t>
          </w:r>
        </w:p>
      </w:tc>
    </w:tr>
    <w:tr w:rsidR="00DA5C86" w:rsidRPr="00383F16" w14:paraId="5CA6CEE6" w14:textId="77777777" w:rsidTr="00945869">
      <w:tc>
        <w:tcPr>
          <w:tcW w:w="2756" w:type="dxa"/>
          <w:gridSpan w:val="2"/>
          <w:tcBorders>
            <w:bottom w:val="single" w:sz="4" w:space="0" w:color="auto"/>
          </w:tcBorders>
          <w:noWrap/>
          <w:tcMar>
            <w:left w:w="0" w:type="dxa"/>
          </w:tcMar>
          <w:vAlign w:val="bottom"/>
        </w:tcPr>
        <w:p w14:paraId="5191D5DB" w14:textId="77777777" w:rsidR="00DA5C86" w:rsidRPr="00AA0EA3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color w:val="auto"/>
              <w:sz w:val="10"/>
              <w:szCs w:val="10"/>
              <w:lang w:eastAsia="de-DE"/>
            </w:rPr>
          </w:pPr>
        </w:p>
        <w:p w14:paraId="62C61A2F" w14:textId="77777777" w:rsidR="00DA5C86" w:rsidRPr="00383F16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color w:val="auto"/>
              <w:szCs w:val="15"/>
              <w:lang w:eastAsia="de-DE"/>
            </w:rPr>
          </w:pPr>
          <w:r>
            <w:rPr>
              <w:rFonts w:ascii="Arial Narrow" w:hAnsi="Arial Narrow"/>
              <w:i/>
              <w:color w:val="auto"/>
              <w:sz w:val="14"/>
              <w:szCs w:val="15"/>
              <w:lang w:eastAsia="de-DE"/>
            </w:rPr>
            <w:t>C</w:t>
          </w:r>
          <w:r w:rsidRPr="00383F16">
            <w:rPr>
              <w:rFonts w:ascii="Arial Narrow" w:hAnsi="Arial Narrow"/>
              <w:i/>
              <w:color w:val="auto"/>
              <w:sz w:val="14"/>
              <w:szCs w:val="15"/>
              <w:lang w:eastAsia="de-DE"/>
            </w:rPr>
            <w:t>opyright © All rights reserved</w:t>
          </w:r>
        </w:p>
      </w:tc>
      <w:tc>
        <w:tcPr>
          <w:tcW w:w="4469" w:type="dxa"/>
          <w:gridSpan w:val="3"/>
          <w:tcBorders>
            <w:bottom w:val="single" w:sz="4" w:space="0" w:color="auto"/>
          </w:tcBorders>
          <w:vAlign w:val="bottom"/>
        </w:tcPr>
        <w:p w14:paraId="64E75EEE" w14:textId="77777777" w:rsidR="00DA5C86" w:rsidRPr="00383F16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/>
              <w:b/>
              <w:color w:val="FFFFFF"/>
              <w:sz w:val="16"/>
              <w:szCs w:val="16"/>
              <w:lang w:eastAsia="de-DE"/>
            </w:rPr>
          </w:pPr>
          <w:r w:rsidRPr="00961F13">
            <w:rPr>
              <w:rFonts w:ascii="Arial Narrow" w:hAnsi="Arial Narrow"/>
              <w:i/>
              <w:sz w:val="14"/>
              <w:szCs w:val="14"/>
            </w:rPr>
            <w:t>Subject to change witho</w:t>
          </w:r>
          <w:r>
            <w:rPr>
              <w:rFonts w:ascii="Arial Narrow" w:hAnsi="Arial Narrow"/>
              <w:i/>
              <w:sz w:val="14"/>
              <w:szCs w:val="14"/>
            </w:rPr>
            <w:t xml:space="preserve">ut notice. Errors and omissions </w:t>
          </w:r>
          <w:r w:rsidRPr="00961F13">
            <w:rPr>
              <w:rFonts w:ascii="Arial Narrow" w:hAnsi="Arial Narrow"/>
              <w:i/>
              <w:sz w:val="14"/>
              <w:szCs w:val="14"/>
            </w:rPr>
            <w:t>excepted.</w:t>
          </w:r>
        </w:p>
      </w:tc>
      <w:tc>
        <w:tcPr>
          <w:tcW w:w="2976" w:type="dxa"/>
          <w:gridSpan w:val="2"/>
          <w:tcBorders>
            <w:bottom w:val="single" w:sz="4" w:space="0" w:color="auto"/>
          </w:tcBorders>
          <w:vAlign w:val="bottom"/>
        </w:tcPr>
        <w:p w14:paraId="1B31B2D8" w14:textId="77777777" w:rsidR="00DA5C86" w:rsidRPr="00383F16" w:rsidRDefault="00DA5C86" w:rsidP="00DA5C86">
          <w:pPr>
            <w:tabs>
              <w:tab w:val="center" w:pos="4680"/>
              <w:tab w:val="right" w:pos="9072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 Narrow" w:hAnsi="Arial Narrow"/>
              <w:i/>
              <w:color w:val="FFFFFF"/>
              <w:sz w:val="16"/>
              <w:szCs w:val="15"/>
              <w:lang w:eastAsia="de-DE"/>
            </w:rPr>
          </w:pPr>
          <w:r w:rsidRPr="00383F16">
            <w:rPr>
              <w:rFonts w:ascii="Arial Narrow" w:hAnsi="Arial Narrow"/>
              <w:i/>
              <w:color w:val="FFFFFF"/>
              <w:sz w:val="14"/>
              <w:szCs w:val="15"/>
              <w:lang w:eastAsia="de-DE"/>
            </w:rPr>
            <w:t>25</w:t>
          </w:r>
        </w:p>
      </w:tc>
    </w:tr>
    <w:tr w:rsidR="00DA5C86" w:rsidRPr="00383F16" w14:paraId="0E46F5A1" w14:textId="77777777" w:rsidTr="00945869">
      <w:tc>
        <w:tcPr>
          <w:tcW w:w="10201" w:type="dxa"/>
          <w:gridSpan w:val="7"/>
          <w:noWrap/>
          <w:tcMar>
            <w:left w:w="0" w:type="dxa"/>
          </w:tcMar>
          <w:vAlign w:val="center"/>
        </w:tcPr>
        <w:p w14:paraId="065C43DF" w14:textId="77777777" w:rsidR="00DA5C86" w:rsidRDefault="00DA5C86" w:rsidP="00DA5C8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cs="Arial Unicode MS"/>
              <w:b/>
              <w:color w:val="auto"/>
              <w:sz w:val="18"/>
              <w:szCs w:val="18"/>
              <w:lang w:eastAsia="de-DE"/>
            </w:rPr>
          </w:pPr>
        </w:p>
        <w:p w14:paraId="1CA46E39" w14:textId="77777777" w:rsidR="00DA5C86" w:rsidRDefault="00DA5C86" w:rsidP="00DA5C8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cs="Arial Unicode MS"/>
              <w:b/>
              <w:color w:val="auto"/>
              <w:sz w:val="18"/>
              <w:szCs w:val="18"/>
              <w:lang w:eastAsia="de-DE"/>
            </w:rPr>
          </w:pPr>
          <w:r>
            <w:rPr>
              <w:rFonts w:cs="Arial Unicode MS"/>
              <w:b/>
              <w:color w:val="auto"/>
              <w:sz w:val="18"/>
              <w:szCs w:val="18"/>
              <w:lang w:eastAsia="de-DE"/>
            </w:rPr>
            <w:t>F</w:t>
          </w:r>
          <w:r w:rsidRPr="008923F1">
            <w:rPr>
              <w:rFonts w:cs="Arial Unicode MS"/>
              <w:b/>
              <w:color w:val="auto"/>
              <w:sz w:val="18"/>
              <w:szCs w:val="18"/>
              <w:lang w:eastAsia="de-DE"/>
            </w:rPr>
            <w:t>or internal use</w:t>
          </w:r>
        </w:p>
        <w:p w14:paraId="6B253AA0" w14:textId="77777777" w:rsidR="00DA5C86" w:rsidRPr="008537E1" w:rsidRDefault="00DA5C86" w:rsidP="00DA5C8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cs="Arial Unicode MS"/>
              <w:b/>
              <w:color w:val="auto"/>
              <w:sz w:val="18"/>
              <w:szCs w:val="18"/>
              <w:lang w:eastAsia="de-DE"/>
            </w:rPr>
          </w:pPr>
        </w:p>
      </w:tc>
    </w:tr>
    <w:tr w:rsidR="00DA5C86" w:rsidRPr="00383F16" w14:paraId="463EDE1E" w14:textId="77777777" w:rsidTr="00945869">
      <w:trPr>
        <w:trHeight w:val="196"/>
      </w:trPr>
      <w:tc>
        <w:tcPr>
          <w:tcW w:w="7225" w:type="dxa"/>
          <w:gridSpan w:val="5"/>
          <w:tcBorders>
            <w:bottom w:val="single" w:sz="4" w:space="0" w:color="auto"/>
          </w:tcBorders>
          <w:noWrap/>
          <w:tcMar>
            <w:left w:w="0" w:type="dxa"/>
          </w:tcMar>
          <w:vAlign w:val="bottom"/>
        </w:tcPr>
        <w:p w14:paraId="5349CB5F" w14:textId="77777777" w:rsidR="00DA5C86" w:rsidRPr="008537E1" w:rsidRDefault="00DA5C86" w:rsidP="00DA5C86">
          <w:pPr>
            <w:rPr>
              <w:color w:val="1D252D"/>
              <w:sz w:val="14"/>
              <w:szCs w:val="14"/>
              <w:lang w:eastAsia="de-DE"/>
            </w:rPr>
          </w:pPr>
          <w:r w:rsidRPr="008537E1">
            <w:rPr>
              <w:color w:val="1D252D"/>
              <w:sz w:val="14"/>
              <w:szCs w:val="14"/>
              <w:lang w:eastAsia="de-DE"/>
            </w:rPr>
            <w:t xml:space="preserve">OSRAM GmbH: Chairman of the Supervisory Board: Rainer </w:t>
          </w:r>
          <w:proofErr w:type="gramStart"/>
          <w:r w:rsidRPr="008537E1">
            <w:rPr>
              <w:color w:val="1D252D"/>
              <w:sz w:val="14"/>
              <w:szCs w:val="14"/>
              <w:lang w:eastAsia="de-DE"/>
            </w:rPr>
            <w:t>Irle;</w:t>
          </w:r>
          <w:proofErr w:type="gramEnd"/>
        </w:p>
        <w:p w14:paraId="510BE9F5" w14:textId="77777777" w:rsidR="00DA5C86" w:rsidRPr="008537E1" w:rsidRDefault="00DA5C86" w:rsidP="00DA5C86">
          <w:pPr>
            <w:rPr>
              <w:color w:val="1D252D"/>
              <w:sz w:val="14"/>
              <w:szCs w:val="14"/>
              <w:lang w:eastAsia="de-DE"/>
            </w:rPr>
          </w:pPr>
          <w:r w:rsidRPr="008537E1">
            <w:rPr>
              <w:color w:val="1D252D"/>
              <w:sz w:val="14"/>
              <w:szCs w:val="14"/>
              <w:lang w:eastAsia="de-DE"/>
            </w:rPr>
            <w:t xml:space="preserve">Managing Directors: Rainer Barthel (Chairman), Babette </w:t>
          </w:r>
          <w:proofErr w:type="gramStart"/>
          <w:r w:rsidRPr="008537E1">
            <w:rPr>
              <w:color w:val="1D252D"/>
              <w:sz w:val="14"/>
              <w:szCs w:val="14"/>
              <w:lang w:eastAsia="de-DE"/>
            </w:rPr>
            <w:t>Fröhlich;</w:t>
          </w:r>
          <w:proofErr w:type="gramEnd"/>
        </w:p>
        <w:p w14:paraId="511B2BCD" w14:textId="77777777" w:rsidR="00DA5C86" w:rsidRPr="008537E1" w:rsidRDefault="00DA5C86" w:rsidP="00DA5C86">
          <w:pPr>
            <w:rPr>
              <w:color w:val="1D252D"/>
              <w:sz w:val="14"/>
              <w:szCs w:val="14"/>
              <w:lang w:eastAsia="de-DE"/>
            </w:rPr>
          </w:pPr>
          <w:r w:rsidRPr="00D4023B">
            <w:rPr>
              <w:color w:val="1D252D"/>
              <w:sz w:val="14"/>
              <w:szCs w:val="14"/>
              <w:lang w:eastAsia="de-DE"/>
            </w:rPr>
            <w:t>Registered office: Munich; Commercial registry:</w:t>
          </w:r>
          <w:r w:rsidRPr="008537E1">
            <w:rPr>
              <w:color w:val="1D252D"/>
              <w:sz w:val="14"/>
              <w:szCs w:val="14"/>
              <w:lang w:eastAsia="de-DE"/>
            </w:rPr>
            <w:t xml:space="preserve"> Munich, HRB 201526; WEEE-</w:t>
          </w:r>
          <w:proofErr w:type="spellStart"/>
          <w:r w:rsidRPr="008537E1">
            <w:rPr>
              <w:color w:val="1D252D"/>
              <w:sz w:val="14"/>
              <w:szCs w:val="14"/>
              <w:lang w:eastAsia="de-DE"/>
            </w:rPr>
            <w:t>Reg.Nr</w:t>
          </w:r>
          <w:proofErr w:type="spellEnd"/>
          <w:r w:rsidRPr="008537E1">
            <w:rPr>
              <w:color w:val="1D252D"/>
              <w:sz w:val="14"/>
              <w:szCs w:val="14"/>
              <w:lang w:eastAsia="de-DE"/>
            </w:rPr>
            <w:t>. DE 71568000</w:t>
          </w:r>
        </w:p>
      </w:tc>
      <w:tc>
        <w:tcPr>
          <w:tcW w:w="2976" w:type="dxa"/>
          <w:gridSpan w:val="2"/>
          <w:tcBorders>
            <w:bottom w:val="single" w:sz="4" w:space="0" w:color="auto"/>
          </w:tcBorders>
          <w:vAlign w:val="bottom"/>
        </w:tcPr>
        <w:p w14:paraId="1A6C4279" w14:textId="77777777" w:rsidR="00DA5C86" w:rsidRPr="00D4023B" w:rsidRDefault="00DA5C86" w:rsidP="00DA5C86">
          <w:pPr>
            <w:overflowPunct w:val="0"/>
            <w:autoSpaceDE w:val="0"/>
            <w:autoSpaceDN w:val="0"/>
            <w:adjustRightInd w:val="0"/>
            <w:ind w:right="134"/>
            <w:jc w:val="right"/>
            <w:textAlignment w:val="baseline"/>
            <w:rPr>
              <w:color w:val="1D252D"/>
              <w:sz w:val="14"/>
              <w:szCs w:val="14"/>
              <w:lang w:eastAsia="de-DE"/>
            </w:rPr>
          </w:pPr>
          <w:r w:rsidRPr="00D4023B">
            <w:rPr>
              <w:color w:val="1D252D"/>
              <w:sz w:val="14"/>
              <w:szCs w:val="14"/>
              <w:lang w:eastAsia="de-DE"/>
            </w:rPr>
            <w:t xml:space="preserve">Page </w: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begin"/>
          </w:r>
          <w:r w:rsidRPr="00D4023B">
            <w:rPr>
              <w:color w:val="1D252D"/>
              <w:sz w:val="14"/>
              <w:szCs w:val="14"/>
              <w:lang w:eastAsia="de-DE"/>
            </w:rPr>
            <w:instrText xml:space="preserve"> PAGE </w:instrTex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separate"/>
          </w:r>
          <w:r>
            <w:rPr>
              <w:color w:val="1D252D"/>
              <w:sz w:val="14"/>
              <w:szCs w:val="14"/>
            </w:rPr>
            <w:t>1</w: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end"/>
          </w:r>
          <w:r w:rsidRPr="00D4023B">
            <w:rPr>
              <w:color w:val="1D252D"/>
              <w:sz w:val="14"/>
              <w:szCs w:val="14"/>
              <w:lang w:eastAsia="de-DE"/>
            </w:rPr>
            <w:t xml:space="preserve"> of </w: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begin"/>
          </w:r>
          <w:r w:rsidRPr="00D4023B">
            <w:rPr>
              <w:color w:val="1D252D"/>
              <w:sz w:val="14"/>
              <w:szCs w:val="14"/>
              <w:lang w:eastAsia="de-DE"/>
            </w:rPr>
            <w:instrText xml:space="preserve"> NUMPAGES  </w:instrTex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separate"/>
          </w:r>
          <w:r>
            <w:rPr>
              <w:color w:val="1D252D"/>
              <w:sz w:val="14"/>
              <w:szCs w:val="14"/>
            </w:rPr>
            <w:t>27</w:t>
          </w:r>
          <w:r w:rsidRPr="00D4023B">
            <w:rPr>
              <w:color w:val="1D252D"/>
              <w:sz w:val="14"/>
              <w:szCs w:val="14"/>
              <w:lang w:eastAsia="de-DE"/>
            </w:rPr>
            <w:fldChar w:fldCharType="end"/>
          </w:r>
        </w:p>
      </w:tc>
    </w:tr>
    <w:tr w:rsidR="00DA5C86" w:rsidRPr="008537E1" w14:paraId="0859E891" w14:textId="77777777" w:rsidTr="00945869">
      <w:trPr>
        <w:trHeight w:hRule="exact" w:val="227"/>
      </w:trPr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noWrap/>
          <w:tcMar>
            <w:left w:w="0" w:type="dxa"/>
          </w:tcMar>
          <w:vAlign w:val="center"/>
        </w:tcPr>
        <w:p w14:paraId="74DC0DA5" w14:textId="77777777" w:rsidR="00DA5C86" w:rsidRPr="008537E1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sz w:val="14"/>
              <w:szCs w:val="14"/>
              <w:lang w:val="de-DE" w:eastAsia="de-DE"/>
            </w:rPr>
          </w:pPr>
          <w:proofErr w:type="spellStart"/>
          <w:r w:rsidRPr="008537E1">
            <w:rPr>
              <w:rFonts w:ascii="Arial Narrow" w:hAnsi="Arial Narrow"/>
              <w:i/>
              <w:sz w:val="14"/>
              <w:szCs w:val="14"/>
              <w:lang w:val="de-DE" w:eastAsia="de-DE"/>
            </w:rPr>
            <w:t>Signed</w:t>
          </w:r>
          <w:proofErr w:type="spellEnd"/>
          <w:r w:rsidRPr="008537E1">
            <w:rPr>
              <w:rFonts w:ascii="Arial Narrow" w:hAnsi="Arial Narrow"/>
              <w:i/>
              <w:sz w:val="14"/>
              <w:szCs w:val="14"/>
              <w:lang w:val="de-DE" w:eastAsia="de-DE"/>
            </w:rPr>
            <w:t>:</w:t>
          </w:r>
        </w:p>
      </w:tc>
      <w:tc>
        <w:tcPr>
          <w:tcW w:w="2147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047099" w14:textId="77777777" w:rsidR="00DA5C86" w:rsidRPr="008537E1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sz w:val="14"/>
              <w:szCs w:val="14"/>
              <w:lang w:eastAsia="de-DE"/>
            </w:rPr>
          </w:pPr>
          <w:r w:rsidRPr="008537E1">
            <w:rPr>
              <w:rFonts w:ascii="Arial Narrow" w:hAnsi="Arial Narrow"/>
              <w:i/>
              <w:sz w:val="14"/>
              <w:szCs w:val="14"/>
              <w:lang w:eastAsia="de-DE"/>
            </w:rPr>
            <w:t xml:space="preserve">AMSP </w:t>
          </w:r>
          <w:proofErr w:type="gramStart"/>
          <w:r w:rsidRPr="008537E1">
            <w:rPr>
              <w:rFonts w:ascii="Arial Narrow" w:hAnsi="Arial Narrow"/>
              <w:i/>
              <w:sz w:val="14"/>
              <w:szCs w:val="14"/>
              <w:lang w:eastAsia="de-DE"/>
            </w:rPr>
            <w:t>OEM  XLS</w:t>
          </w:r>
          <w:proofErr w:type="gramEnd"/>
          <w:r w:rsidRPr="008537E1">
            <w:rPr>
              <w:rFonts w:ascii="Arial Narrow" w:hAnsi="Arial Narrow"/>
              <w:i/>
              <w:sz w:val="14"/>
              <w:szCs w:val="14"/>
              <w:lang w:eastAsia="de-DE"/>
            </w:rPr>
            <w:t xml:space="preserve"> D-MOD</w:t>
          </w:r>
        </w:p>
      </w:tc>
      <w:tc>
        <w:tcPr>
          <w:tcW w:w="24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A606895" w14:textId="77777777" w:rsidR="00DA5C86" w:rsidRPr="008537E1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sz w:val="14"/>
              <w:szCs w:val="14"/>
              <w:lang w:eastAsia="de-DE"/>
            </w:rPr>
          </w:pPr>
          <w:r w:rsidRPr="008537E1">
            <w:rPr>
              <w:rFonts w:ascii="Arial Narrow" w:hAnsi="Arial Narrow"/>
              <w:i/>
              <w:sz w:val="14"/>
              <w:szCs w:val="14"/>
              <w:lang w:eastAsia="de-DE"/>
            </w:rPr>
            <w:t>AMSP OP MF-HER SSL</w:t>
          </w:r>
        </w:p>
      </w:tc>
      <w:tc>
        <w:tcPr>
          <w:tcW w:w="2535" w:type="dxa"/>
          <w:gridSpan w:val="2"/>
          <w:tcBorders>
            <w:top w:val="single" w:sz="4" w:space="0" w:color="auto"/>
            <w:bottom w:val="single" w:sz="4" w:space="0" w:color="auto"/>
          </w:tcBorders>
          <w:tcMar>
            <w:left w:w="0" w:type="dxa"/>
          </w:tcMar>
          <w:vAlign w:val="center"/>
        </w:tcPr>
        <w:p w14:paraId="5F991583" w14:textId="77777777" w:rsidR="00DA5C86" w:rsidRPr="008537E1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sz w:val="14"/>
              <w:szCs w:val="14"/>
              <w:lang w:val="de-DE" w:eastAsia="de-DE"/>
            </w:rPr>
          </w:pPr>
          <w:r w:rsidRPr="008537E1">
            <w:rPr>
              <w:rFonts w:ascii="Arial Narrow" w:hAnsi="Arial Narrow"/>
              <w:i/>
              <w:sz w:val="14"/>
              <w:szCs w:val="14"/>
              <w:lang w:val="de-DE" w:eastAsia="de-DE"/>
            </w:rPr>
            <w:t>AMSP Q SRV LAB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DB2653" w14:textId="77777777" w:rsidR="00DA5C86" w:rsidRPr="008537E1" w:rsidRDefault="00DA5C86" w:rsidP="00DA5C86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 Narrow" w:hAnsi="Arial Narrow"/>
              <w:i/>
              <w:sz w:val="14"/>
              <w:szCs w:val="14"/>
              <w:lang w:val="de-DE" w:eastAsia="de-DE"/>
            </w:rPr>
          </w:pPr>
          <w:r w:rsidRPr="008537E1">
            <w:rPr>
              <w:rFonts w:ascii="Arial Narrow" w:hAnsi="Arial Narrow"/>
              <w:i/>
              <w:sz w:val="14"/>
              <w:szCs w:val="14"/>
              <w:lang w:val="de-DE" w:eastAsia="de-DE"/>
            </w:rPr>
            <w:t>AMSP Q PQM HER</w:t>
          </w:r>
        </w:p>
      </w:tc>
    </w:tr>
  </w:tbl>
  <w:p w14:paraId="7C3BAECE" w14:textId="77777777" w:rsidR="00DA5C86" w:rsidRPr="00130CEE" w:rsidRDefault="00DA5C86" w:rsidP="00DA5C86">
    <w:pPr>
      <w:pStyle w:val="Kopfzeile"/>
      <w:rPr>
        <w:sz w:val="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4EA6"/>
    <w:multiLevelType w:val="hybridMultilevel"/>
    <w:tmpl w:val="DBA4A1E6"/>
    <w:lvl w:ilvl="0" w:tplc="A4E8F4C8">
      <w:start w:val="1"/>
      <w:numFmt w:val="decimal"/>
      <w:pStyle w:val="Listennummer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438E2"/>
    <w:multiLevelType w:val="hybridMultilevel"/>
    <w:tmpl w:val="F3882BF6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F1A8472A">
      <w:start w:val="1"/>
      <w:numFmt w:val="lowerLetter"/>
      <w:pStyle w:val="Listennummer21"/>
      <w:lvlText w:val="%2."/>
      <w:lvlJc w:val="left"/>
      <w:pPr>
        <w:ind w:left="1080" w:hanging="360"/>
      </w:pPr>
    </w:lvl>
    <w:lvl w:ilvl="2" w:tplc="CB3AF5D8">
      <w:start w:val="1"/>
      <w:numFmt w:val="lowerRoman"/>
      <w:pStyle w:val="Listennummer31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127C20"/>
    <w:multiLevelType w:val="multilevel"/>
    <w:tmpl w:val="896ED3B6"/>
    <w:styleLink w:val="Formula"/>
    <w:lvl w:ilvl="0">
      <w:start w:val="1"/>
      <w:numFmt w:val="decimal"/>
      <w:lvlText w:val="(%1)"/>
      <w:lvlJc w:val="left"/>
      <w:pPr>
        <w:ind w:left="0" w:firstLine="0"/>
      </w:pPr>
      <w:rPr>
        <w:rFonts w:ascii="Cambria Math" w:hAnsi="Cambria Math" w:hint="default"/>
        <w:sz w:val="16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3" w15:restartNumberingAfterBreak="0">
    <w:nsid w:val="2FBC0788"/>
    <w:multiLevelType w:val="multilevel"/>
    <w:tmpl w:val="43B62C38"/>
    <w:lvl w:ilvl="0">
      <w:start w:val="1"/>
      <w:numFmt w:val="decimal"/>
      <w:pStyle w:val="Spec-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Spec-2"/>
      <w:lvlText w:val="%1.%2"/>
      <w:lvlJc w:val="left"/>
      <w:pPr>
        <w:ind w:left="2920" w:hanging="510"/>
      </w:pPr>
      <w:rPr>
        <w:rFonts w:hint="eastAsia"/>
        <w:b w:val="0"/>
      </w:rPr>
    </w:lvl>
    <w:lvl w:ilvl="2">
      <w:start w:val="1"/>
      <w:numFmt w:val="decimal"/>
      <w:pStyle w:val="Spec-3"/>
      <w:lvlText w:val="%1.%2.%3"/>
      <w:lvlJc w:val="left"/>
      <w:pPr>
        <w:ind w:left="1276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9E557C"/>
    <w:multiLevelType w:val="hybridMultilevel"/>
    <w:tmpl w:val="9E885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pStyle w:val="heading0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26467"/>
    <w:multiLevelType w:val="hybridMultilevel"/>
    <w:tmpl w:val="7F30CEA0"/>
    <w:lvl w:ilvl="0" w:tplc="F1609AEC">
      <w:start w:val="1"/>
      <w:numFmt w:val="bullet"/>
      <w:pStyle w:val="content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F1EC0"/>
    <w:multiLevelType w:val="hybridMultilevel"/>
    <w:tmpl w:val="E02479E8"/>
    <w:lvl w:ilvl="0" w:tplc="66D2E606">
      <w:start w:val="1"/>
      <w:numFmt w:val="bullet"/>
      <w:pStyle w:val="Aufzhlungszeich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81830">
      <w:start w:val="1"/>
      <w:numFmt w:val="bullet"/>
      <w:pStyle w:val="Aufzhlungszeichen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26820">
      <w:start w:val="1"/>
      <w:numFmt w:val="bullet"/>
      <w:pStyle w:val="Aufzhlungszeichen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87925">
    <w:abstractNumId w:val="2"/>
  </w:num>
  <w:num w:numId="2" w16cid:durableId="454756346">
    <w:abstractNumId w:val="3"/>
  </w:num>
  <w:num w:numId="3" w16cid:durableId="2005237190">
    <w:abstractNumId w:val="4"/>
  </w:num>
  <w:num w:numId="4" w16cid:durableId="1252668147">
    <w:abstractNumId w:val="5"/>
  </w:num>
  <w:num w:numId="5" w16cid:durableId="1931693884">
    <w:abstractNumId w:val="6"/>
  </w:num>
  <w:num w:numId="6" w16cid:durableId="477235180">
    <w:abstractNumId w:val="1"/>
  </w:num>
  <w:num w:numId="7" w16cid:durableId="203838498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F2"/>
    <w:rsid w:val="000004F2"/>
    <w:rsid w:val="00000B00"/>
    <w:rsid w:val="00000B76"/>
    <w:rsid w:val="00002764"/>
    <w:rsid w:val="0000456B"/>
    <w:rsid w:val="00005131"/>
    <w:rsid w:val="00005CDC"/>
    <w:rsid w:val="0000760A"/>
    <w:rsid w:val="00007994"/>
    <w:rsid w:val="00007CCD"/>
    <w:rsid w:val="00011395"/>
    <w:rsid w:val="00011BB2"/>
    <w:rsid w:val="00011FA2"/>
    <w:rsid w:val="0001321F"/>
    <w:rsid w:val="000133D1"/>
    <w:rsid w:val="000138BB"/>
    <w:rsid w:val="000142F9"/>
    <w:rsid w:val="00014E7E"/>
    <w:rsid w:val="00015287"/>
    <w:rsid w:val="0002241F"/>
    <w:rsid w:val="0003001E"/>
    <w:rsid w:val="000318A0"/>
    <w:rsid w:val="0003362A"/>
    <w:rsid w:val="0003411A"/>
    <w:rsid w:val="000344EF"/>
    <w:rsid w:val="0003781D"/>
    <w:rsid w:val="000426B1"/>
    <w:rsid w:val="00043EA3"/>
    <w:rsid w:val="0004445B"/>
    <w:rsid w:val="000449A3"/>
    <w:rsid w:val="000476A3"/>
    <w:rsid w:val="00050965"/>
    <w:rsid w:val="00056ED8"/>
    <w:rsid w:val="00060A4C"/>
    <w:rsid w:val="000638E9"/>
    <w:rsid w:val="00066632"/>
    <w:rsid w:val="0006782C"/>
    <w:rsid w:val="000711A1"/>
    <w:rsid w:val="00072826"/>
    <w:rsid w:val="0007501B"/>
    <w:rsid w:val="0007661A"/>
    <w:rsid w:val="00077837"/>
    <w:rsid w:val="00080ED9"/>
    <w:rsid w:val="00081432"/>
    <w:rsid w:val="00083631"/>
    <w:rsid w:val="00083855"/>
    <w:rsid w:val="00083A01"/>
    <w:rsid w:val="00084685"/>
    <w:rsid w:val="000952DC"/>
    <w:rsid w:val="00097FE1"/>
    <w:rsid w:val="000A27D4"/>
    <w:rsid w:val="000A4414"/>
    <w:rsid w:val="000A6D86"/>
    <w:rsid w:val="000B3149"/>
    <w:rsid w:val="000B3B5B"/>
    <w:rsid w:val="000C1D7B"/>
    <w:rsid w:val="000C308F"/>
    <w:rsid w:val="000C3AAB"/>
    <w:rsid w:val="000C77A2"/>
    <w:rsid w:val="000C7DBD"/>
    <w:rsid w:val="000D2EA9"/>
    <w:rsid w:val="000D3823"/>
    <w:rsid w:val="000D393E"/>
    <w:rsid w:val="000D39AE"/>
    <w:rsid w:val="000D51A6"/>
    <w:rsid w:val="000D5B02"/>
    <w:rsid w:val="000E1589"/>
    <w:rsid w:val="000E239F"/>
    <w:rsid w:val="000E37B5"/>
    <w:rsid w:val="000E5008"/>
    <w:rsid w:val="000E52DC"/>
    <w:rsid w:val="000E7FCE"/>
    <w:rsid w:val="000F1F50"/>
    <w:rsid w:val="000F2B64"/>
    <w:rsid w:val="000F2D1B"/>
    <w:rsid w:val="000F31D6"/>
    <w:rsid w:val="000F4F4F"/>
    <w:rsid w:val="000F5764"/>
    <w:rsid w:val="000F7608"/>
    <w:rsid w:val="0010044A"/>
    <w:rsid w:val="00102E92"/>
    <w:rsid w:val="0010310B"/>
    <w:rsid w:val="0010399E"/>
    <w:rsid w:val="001103FD"/>
    <w:rsid w:val="00110827"/>
    <w:rsid w:val="00110DAB"/>
    <w:rsid w:val="001127A9"/>
    <w:rsid w:val="001129C9"/>
    <w:rsid w:val="00113B62"/>
    <w:rsid w:val="00114A4A"/>
    <w:rsid w:val="00115A58"/>
    <w:rsid w:val="00115E85"/>
    <w:rsid w:val="0011625A"/>
    <w:rsid w:val="00117BED"/>
    <w:rsid w:val="0012064F"/>
    <w:rsid w:val="0012350C"/>
    <w:rsid w:val="00124779"/>
    <w:rsid w:val="00124C83"/>
    <w:rsid w:val="0012555E"/>
    <w:rsid w:val="00126566"/>
    <w:rsid w:val="001275D4"/>
    <w:rsid w:val="0013039C"/>
    <w:rsid w:val="00130705"/>
    <w:rsid w:val="001465BC"/>
    <w:rsid w:val="00146C87"/>
    <w:rsid w:val="001510B8"/>
    <w:rsid w:val="001524E1"/>
    <w:rsid w:val="00152F2C"/>
    <w:rsid w:val="0015367B"/>
    <w:rsid w:val="00160209"/>
    <w:rsid w:val="001629A0"/>
    <w:rsid w:val="001640C6"/>
    <w:rsid w:val="00164371"/>
    <w:rsid w:val="00165564"/>
    <w:rsid w:val="0016675C"/>
    <w:rsid w:val="00167D9B"/>
    <w:rsid w:val="001706B9"/>
    <w:rsid w:val="001711CC"/>
    <w:rsid w:val="00173F4B"/>
    <w:rsid w:val="00175045"/>
    <w:rsid w:val="0017665A"/>
    <w:rsid w:val="00176C37"/>
    <w:rsid w:val="00177474"/>
    <w:rsid w:val="0018133E"/>
    <w:rsid w:val="00181DFA"/>
    <w:rsid w:val="00182D0B"/>
    <w:rsid w:val="00183D32"/>
    <w:rsid w:val="0018402B"/>
    <w:rsid w:val="00184BA6"/>
    <w:rsid w:val="0019383E"/>
    <w:rsid w:val="001948C0"/>
    <w:rsid w:val="00196B9B"/>
    <w:rsid w:val="001A184B"/>
    <w:rsid w:val="001A2A7B"/>
    <w:rsid w:val="001A2B11"/>
    <w:rsid w:val="001A7333"/>
    <w:rsid w:val="001B1BC3"/>
    <w:rsid w:val="001B2462"/>
    <w:rsid w:val="001B61CD"/>
    <w:rsid w:val="001C1717"/>
    <w:rsid w:val="001C4861"/>
    <w:rsid w:val="001C5DC2"/>
    <w:rsid w:val="001D2972"/>
    <w:rsid w:val="001D4EF9"/>
    <w:rsid w:val="001D6A69"/>
    <w:rsid w:val="001E116C"/>
    <w:rsid w:val="001E1A0D"/>
    <w:rsid w:val="001E4320"/>
    <w:rsid w:val="001E4E7F"/>
    <w:rsid w:val="001E6670"/>
    <w:rsid w:val="001E7B7A"/>
    <w:rsid w:val="001F06E9"/>
    <w:rsid w:val="001F1937"/>
    <w:rsid w:val="001F3A59"/>
    <w:rsid w:val="001F4F31"/>
    <w:rsid w:val="002026A5"/>
    <w:rsid w:val="00203EE7"/>
    <w:rsid w:val="00205E21"/>
    <w:rsid w:val="002072F8"/>
    <w:rsid w:val="00210420"/>
    <w:rsid w:val="0021419A"/>
    <w:rsid w:val="002175E2"/>
    <w:rsid w:val="00217789"/>
    <w:rsid w:val="0022098F"/>
    <w:rsid w:val="00222447"/>
    <w:rsid w:val="00222F1E"/>
    <w:rsid w:val="002260C5"/>
    <w:rsid w:val="0022632B"/>
    <w:rsid w:val="0022660D"/>
    <w:rsid w:val="002268ED"/>
    <w:rsid w:val="00230455"/>
    <w:rsid w:val="0023489D"/>
    <w:rsid w:val="0024246A"/>
    <w:rsid w:val="00242B8C"/>
    <w:rsid w:val="00242CAB"/>
    <w:rsid w:val="00242EED"/>
    <w:rsid w:val="002470C4"/>
    <w:rsid w:val="00252EF2"/>
    <w:rsid w:val="00255BC4"/>
    <w:rsid w:val="002579DF"/>
    <w:rsid w:val="00262D1E"/>
    <w:rsid w:val="00265D4E"/>
    <w:rsid w:val="002671AB"/>
    <w:rsid w:val="002678FB"/>
    <w:rsid w:val="00270840"/>
    <w:rsid w:val="002724B3"/>
    <w:rsid w:val="00274CB1"/>
    <w:rsid w:val="00281D1D"/>
    <w:rsid w:val="00283687"/>
    <w:rsid w:val="00290539"/>
    <w:rsid w:val="0029302E"/>
    <w:rsid w:val="002A2D72"/>
    <w:rsid w:val="002A39CC"/>
    <w:rsid w:val="002A7C67"/>
    <w:rsid w:val="002B0D87"/>
    <w:rsid w:val="002B634E"/>
    <w:rsid w:val="002C0025"/>
    <w:rsid w:val="002C005F"/>
    <w:rsid w:val="002C06B7"/>
    <w:rsid w:val="002C2269"/>
    <w:rsid w:val="002C7E05"/>
    <w:rsid w:val="002D4AF4"/>
    <w:rsid w:val="002E3FA6"/>
    <w:rsid w:val="002E55D6"/>
    <w:rsid w:val="002E72DC"/>
    <w:rsid w:val="002E77BB"/>
    <w:rsid w:val="002E79FC"/>
    <w:rsid w:val="002F27C5"/>
    <w:rsid w:val="002F3D19"/>
    <w:rsid w:val="002F3E1F"/>
    <w:rsid w:val="002F7400"/>
    <w:rsid w:val="00312B40"/>
    <w:rsid w:val="003138DE"/>
    <w:rsid w:val="00313C7E"/>
    <w:rsid w:val="00317F51"/>
    <w:rsid w:val="003216BF"/>
    <w:rsid w:val="00321B2D"/>
    <w:rsid w:val="003262BA"/>
    <w:rsid w:val="003274EF"/>
    <w:rsid w:val="00331C53"/>
    <w:rsid w:val="00332131"/>
    <w:rsid w:val="0033275B"/>
    <w:rsid w:val="003331FC"/>
    <w:rsid w:val="00333750"/>
    <w:rsid w:val="003342C7"/>
    <w:rsid w:val="00337848"/>
    <w:rsid w:val="00343959"/>
    <w:rsid w:val="00343ABA"/>
    <w:rsid w:val="00344C9B"/>
    <w:rsid w:val="003468C1"/>
    <w:rsid w:val="00352458"/>
    <w:rsid w:val="00353FA2"/>
    <w:rsid w:val="0035472B"/>
    <w:rsid w:val="003554D9"/>
    <w:rsid w:val="003563D7"/>
    <w:rsid w:val="00357306"/>
    <w:rsid w:val="0035734F"/>
    <w:rsid w:val="003607A3"/>
    <w:rsid w:val="00362C9B"/>
    <w:rsid w:val="0036323E"/>
    <w:rsid w:val="003640C5"/>
    <w:rsid w:val="00372363"/>
    <w:rsid w:val="003738BF"/>
    <w:rsid w:val="00373CEA"/>
    <w:rsid w:val="00376979"/>
    <w:rsid w:val="00377B40"/>
    <w:rsid w:val="003837E1"/>
    <w:rsid w:val="00383F16"/>
    <w:rsid w:val="00384183"/>
    <w:rsid w:val="00384965"/>
    <w:rsid w:val="003857EE"/>
    <w:rsid w:val="003900FA"/>
    <w:rsid w:val="0039040B"/>
    <w:rsid w:val="00391720"/>
    <w:rsid w:val="00392D46"/>
    <w:rsid w:val="003939AD"/>
    <w:rsid w:val="00393AFE"/>
    <w:rsid w:val="00394447"/>
    <w:rsid w:val="003B08D4"/>
    <w:rsid w:val="003B150A"/>
    <w:rsid w:val="003B4EE2"/>
    <w:rsid w:val="003B6DA5"/>
    <w:rsid w:val="003C1B38"/>
    <w:rsid w:val="003C1DD7"/>
    <w:rsid w:val="003C486A"/>
    <w:rsid w:val="003C4D2A"/>
    <w:rsid w:val="003D2163"/>
    <w:rsid w:val="003D6215"/>
    <w:rsid w:val="003D7F45"/>
    <w:rsid w:val="003E2F1D"/>
    <w:rsid w:val="003E3FAA"/>
    <w:rsid w:val="003F10CA"/>
    <w:rsid w:val="003F1A61"/>
    <w:rsid w:val="003F212C"/>
    <w:rsid w:val="003F703C"/>
    <w:rsid w:val="003F7FE6"/>
    <w:rsid w:val="00400210"/>
    <w:rsid w:val="00400976"/>
    <w:rsid w:val="004018B5"/>
    <w:rsid w:val="00403D18"/>
    <w:rsid w:val="0040682F"/>
    <w:rsid w:val="00411487"/>
    <w:rsid w:val="0041344A"/>
    <w:rsid w:val="00413872"/>
    <w:rsid w:val="00414CC0"/>
    <w:rsid w:val="00415BEE"/>
    <w:rsid w:val="00420453"/>
    <w:rsid w:val="00424501"/>
    <w:rsid w:val="004302BE"/>
    <w:rsid w:val="00431870"/>
    <w:rsid w:val="00433502"/>
    <w:rsid w:val="00433B40"/>
    <w:rsid w:val="00437AAA"/>
    <w:rsid w:val="00441BED"/>
    <w:rsid w:val="00441EF6"/>
    <w:rsid w:val="004459C2"/>
    <w:rsid w:val="00446314"/>
    <w:rsid w:val="00447DC6"/>
    <w:rsid w:val="00452E7E"/>
    <w:rsid w:val="00456596"/>
    <w:rsid w:val="004567D7"/>
    <w:rsid w:val="004577EE"/>
    <w:rsid w:val="00461B2A"/>
    <w:rsid w:val="00462A74"/>
    <w:rsid w:val="00464297"/>
    <w:rsid w:val="00464D82"/>
    <w:rsid w:val="00466061"/>
    <w:rsid w:val="004673A2"/>
    <w:rsid w:val="004751FD"/>
    <w:rsid w:val="004752CA"/>
    <w:rsid w:val="0048013B"/>
    <w:rsid w:val="004808D3"/>
    <w:rsid w:val="00484610"/>
    <w:rsid w:val="00484D61"/>
    <w:rsid w:val="00485476"/>
    <w:rsid w:val="00487BA9"/>
    <w:rsid w:val="00487EFE"/>
    <w:rsid w:val="0049144F"/>
    <w:rsid w:val="00492330"/>
    <w:rsid w:val="004932CE"/>
    <w:rsid w:val="0049355A"/>
    <w:rsid w:val="0049374C"/>
    <w:rsid w:val="00493A86"/>
    <w:rsid w:val="00494D35"/>
    <w:rsid w:val="00495D63"/>
    <w:rsid w:val="00497932"/>
    <w:rsid w:val="004A46EA"/>
    <w:rsid w:val="004A6960"/>
    <w:rsid w:val="004A6D36"/>
    <w:rsid w:val="004A7B2F"/>
    <w:rsid w:val="004B005E"/>
    <w:rsid w:val="004B0B8E"/>
    <w:rsid w:val="004B16B1"/>
    <w:rsid w:val="004B253A"/>
    <w:rsid w:val="004B3A83"/>
    <w:rsid w:val="004B4EA4"/>
    <w:rsid w:val="004B5B9B"/>
    <w:rsid w:val="004C3239"/>
    <w:rsid w:val="004C32D6"/>
    <w:rsid w:val="004D1014"/>
    <w:rsid w:val="004D1281"/>
    <w:rsid w:val="004D13C0"/>
    <w:rsid w:val="004D3390"/>
    <w:rsid w:val="004D36EA"/>
    <w:rsid w:val="004D4145"/>
    <w:rsid w:val="004D5508"/>
    <w:rsid w:val="004D69B4"/>
    <w:rsid w:val="004D7C0B"/>
    <w:rsid w:val="004E1CCB"/>
    <w:rsid w:val="004E2CF0"/>
    <w:rsid w:val="004E38F1"/>
    <w:rsid w:val="004E4766"/>
    <w:rsid w:val="004E63E4"/>
    <w:rsid w:val="004E661B"/>
    <w:rsid w:val="004E7C59"/>
    <w:rsid w:val="00501862"/>
    <w:rsid w:val="00501BC9"/>
    <w:rsid w:val="00512738"/>
    <w:rsid w:val="00512AD1"/>
    <w:rsid w:val="005154B5"/>
    <w:rsid w:val="00515946"/>
    <w:rsid w:val="00515A28"/>
    <w:rsid w:val="00515B7E"/>
    <w:rsid w:val="00515EF7"/>
    <w:rsid w:val="00515F37"/>
    <w:rsid w:val="005172AD"/>
    <w:rsid w:val="00520742"/>
    <w:rsid w:val="0052147E"/>
    <w:rsid w:val="00522DC3"/>
    <w:rsid w:val="00541A34"/>
    <w:rsid w:val="0054243D"/>
    <w:rsid w:val="005457A4"/>
    <w:rsid w:val="00552827"/>
    <w:rsid w:val="005531E2"/>
    <w:rsid w:val="00554A17"/>
    <w:rsid w:val="00561BB5"/>
    <w:rsid w:val="00564C2F"/>
    <w:rsid w:val="005679AB"/>
    <w:rsid w:val="00567E2E"/>
    <w:rsid w:val="00567F72"/>
    <w:rsid w:val="00570459"/>
    <w:rsid w:val="00572480"/>
    <w:rsid w:val="00573845"/>
    <w:rsid w:val="0057458F"/>
    <w:rsid w:val="00576F78"/>
    <w:rsid w:val="00580AD4"/>
    <w:rsid w:val="00580B86"/>
    <w:rsid w:val="0058326B"/>
    <w:rsid w:val="00586056"/>
    <w:rsid w:val="00587A6A"/>
    <w:rsid w:val="0059087E"/>
    <w:rsid w:val="005937B9"/>
    <w:rsid w:val="00593B1C"/>
    <w:rsid w:val="00593C67"/>
    <w:rsid w:val="005A1D53"/>
    <w:rsid w:val="005A34FA"/>
    <w:rsid w:val="005A3F9D"/>
    <w:rsid w:val="005A4928"/>
    <w:rsid w:val="005A5B98"/>
    <w:rsid w:val="005A6436"/>
    <w:rsid w:val="005A728F"/>
    <w:rsid w:val="005A795B"/>
    <w:rsid w:val="005B057F"/>
    <w:rsid w:val="005B0732"/>
    <w:rsid w:val="005B223F"/>
    <w:rsid w:val="005B590E"/>
    <w:rsid w:val="005B758B"/>
    <w:rsid w:val="005C028E"/>
    <w:rsid w:val="005C0831"/>
    <w:rsid w:val="005C1B35"/>
    <w:rsid w:val="005C2E40"/>
    <w:rsid w:val="005C33D1"/>
    <w:rsid w:val="005C65F7"/>
    <w:rsid w:val="005C7220"/>
    <w:rsid w:val="005C7508"/>
    <w:rsid w:val="005C7B3B"/>
    <w:rsid w:val="005D0D91"/>
    <w:rsid w:val="005D12BC"/>
    <w:rsid w:val="005D1E9F"/>
    <w:rsid w:val="005D2D1B"/>
    <w:rsid w:val="005D3E62"/>
    <w:rsid w:val="005D4272"/>
    <w:rsid w:val="005D54DD"/>
    <w:rsid w:val="005D60BD"/>
    <w:rsid w:val="005E0B78"/>
    <w:rsid w:val="005E152D"/>
    <w:rsid w:val="005E5FD1"/>
    <w:rsid w:val="005F358F"/>
    <w:rsid w:val="005F6595"/>
    <w:rsid w:val="006027B4"/>
    <w:rsid w:val="00605084"/>
    <w:rsid w:val="0060735B"/>
    <w:rsid w:val="006075E5"/>
    <w:rsid w:val="00607719"/>
    <w:rsid w:val="00607EB0"/>
    <w:rsid w:val="00610422"/>
    <w:rsid w:val="00611834"/>
    <w:rsid w:val="00611B69"/>
    <w:rsid w:val="00614CC0"/>
    <w:rsid w:val="00615388"/>
    <w:rsid w:val="00616CEE"/>
    <w:rsid w:val="00625EF9"/>
    <w:rsid w:val="00630CE1"/>
    <w:rsid w:val="00633C5A"/>
    <w:rsid w:val="00634D02"/>
    <w:rsid w:val="00640860"/>
    <w:rsid w:val="006412A1"/>
    <w:rsid w:val="006417D0"/>
    <w:rsid w:val="00642161"/>
    <w:rsid w:val="00642F8C"/>
    <w:rsid w:val="00643287"/>
    <w:rsid w:val="0064422A"/>
    <w:rsid w:val="006516D8"/>
    <w:rsid w:val="006530ED"/>
    <w:rsid w:val="00655A91"/>
    <w:rsid w:val="00661E05"/>
    <w:rsid w:val="00664FBE"/>
    <w:rsid w:val="00666331"/>
    <w:rsid w:val="0066708A"/>
    <w:rsid w:val="006702C8"/>
    <w:rsid w:val="00670B91"/>
    <w:rsid w:val="006719C5"/>
    <w:rsid w:val="00675670"/>
    <w:rsid w:val="006768B9"/>
    <w:rsid w:val="00676A3C"/>
    <w:rsid w:val="00677919"/>
    <w:rsid w:val="00677A94"/>
    <w:rsid w:val="00685F55"/>
    <w:rsid w:val="0068622E"/>
    <w:rsid w:val="00686260"/>
    <w:rsid w:val="00687515"/>
    <w:rsid w:val="00692BA0"/>
    <w:rsid w:val="00692D84"/>
    <w:rsid w:val="00693169"/>
    <w:rsid w:val="00696E1A"/>
    <w:rsid w:val="00696ED2"/>
    <w:rsid w:val="00697F47"/>
    <w:rsid w:val="006A0C2C"/>
    <w:rsid w:val="006A3CF7"/>
    <w:rsid w:val="006B0486"/>
    <w:rsid w:val="006B1C0C"/>
    <w:rsid w:val="006B1EDC"/>
    <w:rsid w:val="006B4315"/>
    <w:rsid w:val="006B50C7"/>
    <w:rsid w:val="006B61CF"/>
    <w:rsid w:val="006B7100"/>
    <w:rsid w:val="006C225B"/>
    <w:rsid w:val="006C2A2E"/>
    <w:rsid w:val="006C41D5"/>
    <w:rsid w:val="006C7711"/>
    <w:rsid w:val="006C7D8E"/>
    <w:rsid w:val="006D1FC6"/>
    <w:rsid w:val="006D203E"/>
    <w:rsid w:val="006D2687"/>
    <w:rsid w:val="006D4C44"/>
    <w:rsid w:val="006D66E7"/>
    <w:rsid w:val="006E613F"/>
    <w:rsid w:val="006F0D09"/>
    <w:rsid w:val="006F118C"/>
    <w:rsid w:val="006F16B5"/>
    <w:rsid w:val="006F1DE7"/>
    <w:rsid w:val="006F2ED2"/>
    <w:rsid w:val="006F326A"/>
    <w:rsid w:val="006F3293"/>
    <w:rsid w:val="006F4D60"/>
    <w:rsid w:val="006F7C0F"/>
    <w:rsid w:val="00700398"/>
    <w:rsid w:val="00700760"/>
    <w:rsid w:val="00707D2E"/>
    <w:rsid w:val="007135BE"/>
    <w:rsid w:val="007149B4"/>
    <w:rsid w:val="00714AE8"/>
    <w:rsid w:val="00717C8C"/>
    <w:rsid w:val="00722356"/>
    <w:rsid w:val="00723B77"/>
    <w:rsid w:val="00725757"/>
    <w:rsid w:val="00731631"/>
    <w:rsid w:val="00733FAB"/>
    <w:rsid w:val="00735413"/>
    <w:rsid w:val="00737D87"/>
    <w:rsid w:val="007459AD"/>
    <w:rsid w:val="007460E3"/>
    <w:rsid w:val="00746D93"/>
    <w:rsid w:val="007520B1"/>
    <w:rsid w:val="00754EA4"/>
    <w:rsid w:val="007562B2"/>
    <w:rsid w:val="007568B4"/>
    <w:rsid w:val="00761F03"/>
    <w:rsid w:val="00763128"/>
    <w:rsid w:val="00765F0F"/>
    <w:rsid w:val="00771802"/>
    <w:rsid w:val="00772B26"/>
    <w:rsid w:val="00772C9B"/>
    <w:rsid w:val="00775538"/>
    <w:rsid w:val="00777740"/>
    <w:rsid w:val="0078126B"/>
    <w:rsid w:val="0078381B"/>
    <w:rsid w:val="00784A79"/>
    <w:rsid w:val="00787D44"/>
    <w:rsid w:val="00791350"/>
    <w:rsid w:val="00791E8F"/>
    <w:rsid w:val="007A295E"/>
    <w:rsid w:val="007A341F"/>
    <w:rsid w:val="007A45FC"/>
    <w:rsid w:val="007B055C"/>
    <w:rsid w:val="007B09F6"/>
    <w:rsid w:val="007B174D"/>
    <w:rsid w:val="007B18E6"/>
    <w:rsid w:val="007B2F85"/>
    <w:rsid w:val="007B7EB2"/>
    <w:rsid w:val="007C0498"/>
    <w:rsid w:val="007C1929"/>
    <w:rsid w:val="007C1B6B"/>
    <w:rsid w:val="007C43C5"/>
    <w:rsid w:val="007C5044"/>
    <w:rsid w:val="007C5913"/>
    <w:rsid w:val="007D0552"/>
    <w:rsid w:val="007D1AC2"/>
    <w:rsid w:val="007D3CAC"/>
    <w:rsid w:val="007D3E4F"/>
    <w:rsid w:val="007D6DE0"/>
    <w:rsid w:val="007E06BD"/>
    <w:rsid w:val="007E5096"/>
    <w:rsid w:val="007E659D"/>
    <w:rsid w:val="007F2276"/>
    <w:rsid w:val="007F3543"/>
    <w:rsid w:val="007F4140"/>
    <w:rsid w:val="007F4584"/>
    <w:rsid w:val="007F4643"/>
    <w:rsid w:val="007F4F66"/>
    <w:rsid w:val="007F6568"/>
    <w:rsid w:val="007F6858"/>
    <w:rsid w:val="007F7954"/>
    <w:rsid w:val="007F7A94"/>
    <w:rsid w:val="008000A2"/>
    <w:rsid w:val="00800CB7"/>
    <w:rsid w:val="00801EF2"/>
    <w:rsid w:val="00804616"/>
    <w:rsid w:val="0080469E"/>
    <w:rsid w:val="008116D6"/>
    <w:rsid w:val="00814107"/>
    <w:rsid w:val="00815DF1"/>
    <w:rsid w:val="008177A1"/>
    <w:rsid w:val="00817D1B"/>
    <w:rsid w:val="00820C13"/>
    <w:rsid w:val="00822CF8"/>
    <w:rsid w:val="00822E7A"/>
    <w:rsid w:val="00822FA4"/>
    <w:rsid w:val="008254DE"/>
    <w:rsid w:val="00826E76"/>
    <w:rsid w:val="00830CF3"/>
    <w:rsid w:val="00837094"/>
    <w:rsid w:val="0083712E"/>
    <w:rsid w:val="00837A7D"/>
    <w:rsid w:val="00840823"/>
    <w:rsid w:val="00840F2A"/>
    <w:rsid w:val="00844D68"/>
    <w:rsid w:val="008465E1"/>
    <w:rsid w:val="00853299"/>
    <w:rsid w:val="00855E2B"/>
    <w:rsid w:val="008575CF"/>
    <w:rsid w:val="008604BE"/>
    <w:rsid w:val="00860CBF"/>
    <w:rsid w:val="00862D5A"/>
    <w:rsid w:val="008638FD"/>
    <w:rsid w:val="008651A8"/>
    <w:rsid w:val="008663BD"/>
    <w:rsid w:val="00866C90"/>
    <w:rsid w:val="00867E0A"/>
    <w:rsid w:val="00867EAB"/>
    <w:rsid w:val="00870E82"/>
    <w:rsid w:val="00873CA0"/>
    <w:rsid w:val="00874C70"/>
    <w:rsid w:val="00874DEC"/>
    <w:rsid w:val="00874F7A"/>
    <w:rsid w:val="00875095"/>
    <w:rsid w:val="008756BC"/>
    <w:rsid w:val="008762C4"/>
    <w:rsid w:val="00883484"/>
    <w:rsid w:val="008839AA"/>
    <w:rsid w:val="00885089"/>
    <w:rsid w:val="00885A3F"/>
    <w:rsid w:val="00887D5E"/>
    <w:rsid w:val="008935E7"/>
    <w:rsid w:val="00894007"/>
    <w:rsid w:val="0089635F"/>
    <w:rsid w:val="008A00A2"/>
    <w:rsid w:val="008A0893"/>
    <w:rsid w:val="008A0F3C"/>
    <w:rsid w:val="008A35A6"/>
    <w:rsid w:val="008A3BD2"/>
    <w:rsid w:val="008A4858"/>
    <w:rsid w:val="008A4DA4"/>
    <w:rsid w:val="008A61F5"/>
    <w:rsid w:val="008A744E"/>
    <w:rsid w:val="008B033D"/>
    <w:rsid w:val="008B3C1A"/>
    <w:rsid w:val="008C01DC"/>
    <w:rsid w:val="008C0FD6"/>
    <w:rsid w:val="008C2616"/>
    <w:rsid w:val="008C285E"/>
    <w:rsid w:val="008C28EC"/>
    <w:rsid w:val="008C488E"/>
    <w:rsid w:val="008C4AB7"/>
    <w:rsid w:val="008C6A52"/>
    <w:rsid w:val="008C7B09"/>
    <w:rsid w:val="008D1243"/>
    <w:rsid w:val="008D1400"/>
    <w:rsid w:val="008D1DA7"/>
    <w:rsid w:val="008D57CC"/>
    <w:rsid w:val="008D7224"/>
    <w:rsid w:val="008D72AF"/>
    <w:rsid w:val="008E0DA8"/>
    <w:rsid w:val="008E4183"/>
    <w:rsid w:val="008E4842"/>
    <w:rsid w:val="008E4FAF"/>
    <w:rsid w:val="008E77D0"/>
    <w:rsid w:val="008F1802"/>
    <w:rsid w:val="008F2E3D"/>
    <w:rsid w:val="008F454F"/>
    <w:rsid w:val="00902344"/>
    <w:rsid w:val="00903061"/>
    <w:rsid w:val="00905C43"/>
    <w:rsid w:val="00907262"/>
    <w:rsid w:val="00907991"/>
    <w:rsid w:val="009100C2"/>
    <w:rsid w:val="00911F06"/>
    <w:rsid w:val="00912985"/>
    <w:rsid w:val="009149E4"/>
    <w:rsid w:val="00916C99"/>
    <w:rsid w:val="00917918"/>
    <w:rsid w:val="0092006B"/>
    <w:rsid w:val="009214CF"/>
    <w:rsid w:val="00923D5B"/>
    <w:rsid w:val="009279F0"/>
    <w:rsid w:val="0093055D"/>
    <w:rsid w:val="00931BA1"/>
    <w:rsid w:val="00932837"/>
    <w:rsid w:val="009370A2"/>
    <w:rsid w:val="00940C80"/>
    <w:rsid w:val="00943D19"/>
    <w:rsid w:val="00944433"/>
    <w:rsid w:val="00945869"/>
    <w:rsid w:val="00946124"/>
    <w:rsid w:val="009502BB"/>
    <w:rsid w:val="00953F56"/>
    <w:rsid w:val="0095642C"/>
    <w:rsid w:val="00961F13"/>
    <w:rsid w:val="00965B3D"/>
    <w:rsid w:val="00970051"/>
    <w:rsid w:val="009700DE"/>
    <w:rsid w:val="0097040A"/>
    <w:rsid w:val="00971DCC"/>
    <w:rsid w:val="009732F5"/>
    <w:rsid w:val="00974571"/>
    <w:rsid w:val="00981682"/>
    <w:rsid w:val="00986A66"/>
    <w:rsid w:val="009871EB"/>
    <w:rsid w:val="0099432F"/>
    <w:rsid w:val="009A21D8"/>
    <w:rsid w:val="009A3A43"/>
    <w:rsid w:val="009A4F35"/>
    <w:rsid w:val="009A759A"/>
    <w:rsid w:val="009B11F8"/>
    <w:rsid w:val="009B1B42"/>
    <w:rsid w:val="009B2EAB"/>
    <w:rsid w:val="009B31F3"/>
    <w:rsid w:val="009B33E3"/>
    <w:rsid w:val="009B53B9"/>
    <w:rsid w:val="009C203C"/>
    <w:rsid w:val="009C299E"/>
    <w:rsid w:val="009C4CA7"/>
    <w:rsid w:val="009C50C6"/>
    <w:rsid w:val="009C689D"/>
    <w:rsid w:val="009C7E60"/>
    <w:rsid w:val="009D02C2"/>
    <w:rsid w:val="009D048F"/>
    <w:rsid w:val="009D13BC"/>
    <w:rsid w:val="009D415A"/>
    <w:rsid w:val="009D535E"/>
    <w:rsid w:val="009E2754"/>
    <w:rsid w:val="009E68AC"/>
    <w:rsid w:val="009E6CAC"/>
    <w:rsid w:val="009F025C"/>
    <w:rsid w:val="009F073F"/>
    <w:rsid w:val="009F0CF6"/>
    <w:rsid w:val="009F0F74"/>
    <w:rsid w:val="009F2A6F"/>
    <w:rsid w:val="009F2B9D"/>
    <w:rsid w:val="009F3B90"/>
    <w:rsid w:val="009F7FEB"/>
    <w:rsid w:val="00A00BAE"/>
    <w:rsid w:val="00A01AEE"/>
    <w:rsid w:val="00A02780"/>
    <w:rsid w:val="00A04F8B"/>
    <w:rsid w:val="00A058A7"/>
    <w:rsid w:val="00A059DD"/>
    <w:rsid w:val="00A14347"/>
    <w:rsid w:val="00A14B0B"/>
    <w:rsid w:val="00A16C7B"/>
    <w:rsid w:val="00A178D0"/>
    <w:rsid w:val="00A17C2A"/>
    <w:rsid w:val="00A27311"/>
    <w:rsid w:val="00A30845"/>
    <w:rsid w:val="00A36B36"/>
    <w:rsid w:val="00A403D7"/>
    <w:rsid w:val="00A40746"/>
    <w:rsid w:val="00A46D13"/>
    <w:rsid w:val="00A4720A"/>
    <w:rsid w:val="00A50AC9"/>
    <w:rsid w:val="00A52DB7"/>
    <w:rsid w:val="00A536B6"/>
    <w:rsid w:val="00A54331"/>
    <w:rsid w:val="00A5584C"/>
    <w:rsid w:val="00A5724D"/>
    <w:rsid w:val="00A572AB"/>
    <w:rsid w:val="00A61727"/>
    <w:rsid w:val="00A628D3"/>
    <w:rsid w:val="00A62E96"/>
    <w:rsid w:val="00A659FC"/>
    <w:rsid w:val="00A708A5"/>
    <w:rsid w:val="00A76DFC"/>
    <w:rsid w:val="00A8148A"/>
    <w:rsid w:val="00A83947"/>
    <w:rsid w:val="00A843D6"/>
    <w:rsid w:val="00A845BC"/>
    <w:rsid w:val="00A955F3"/>
    <w:rsid w:val="00AA0F1C"/>
    <w:rsid w:val="00AA15A8"/>
    <w:rsid w:val="00AA380D"/>
    <w:rsid w:val="00AA5FBF"/>
    <w:rsid w:val="00AB0E6A"/>
    <w:rsid w:val="00AB3762"/>
    <w:rsid w:val="00AB53E7"/>
    <w:rsid w:val="00AB5E64"/>
    <w:rsid w:val="00AB6651"/>
    <w:rsid w:val="00AC0F74"/>
    <w:rsid w:val="00AC45A1"/>
    <w:rsid w:val="00AC5DD6"/>
    <w:rsid w:val="00AC646F"/>
    <w:rsid w:val="00AC6DAD"/>
    <w:rsid w:val="00AD015B"/>
    <w:rsid w:val="00AD23B6"/>
    <w:rsid w:val="00AD2FB2"/>
    <w:rsid w:val="00AD30D1"/>
    <w:rsid w:val="00AD6724"/>
    <w:rsid w:val="00AE093D"/>
    <w:rsid w:val="00AE1328"/>
    <w:rsid w:val="00AE46B2"/>
    <w:rsid w:val="00AE4C1C"/>
    <w:rsid w:val="00AE4E85"/>
    <w:rsid w:val="00AF0AB7"/>
    <w:rsid w:val="00AF0EB4"/>
    <w:rsid w:val="00AF35BD"/>
    <w:rsid w:val="00AF3902"/>
    <w:rsid w:val="00AF5DA4"/>
    <w:rsid w:val="00B01ADC"/>
    <w:rsid w:val="00B0485D"/>
    <w:rsid w:val="00B059C8"/>
    <w:rsid w:val="00B072A6"/>
    <w:rsid w:val="00B1112E"/>
    <w:rsid w:val="00B12E42"/>
    <w:rsid w:val="00B14C76"/>
    <w:rsid w:val="00B14DA5"/>
    <w:rsid w:val="00B1662D"/>
    <w:rsid w:val="00B17DFC"/>
    <w:rsid w:val="00B21ACB"/>
    <w:rsid w:val="00B22C96"/>
    <w:rsid w:val="00B22EC4"/>
    <w:rsid w:val="00B2328B"/>
    <w:rsid w:val="00B23A41"/>
    <w:rsid w:val="00B24380"/>
    <w:rsid w:val="00B26DA3"/>
    <w:rsid w:val="00B26F64"/>
    <w:rsid w:val="00B27C3D"/>
    <w:rsid w:val="00B34127"/>
    <w:rsid w:val="00B36286"/>
    <w:rsid w:val="00B41BF6"/>
    <w:rsid w:val="00B42158"/>
    <w:rsid w:val="00B45B4F"/>
    <w:rsid w:val="00B45E9C"/>
    <w:rsid w:val="00B46389"/>
    <w:rsid w:val="00B46BC7"/>
    <w:rsid w:val="00B475EE"/>
    <w:rsid w:val="00B51D2B"/>
    <w:rsid w:val="00B51E13"/>
    <w:rsid w:val="00B534E8"/>
    <w:rsid w:val="00B600F1"/>
    <w:rsid w:val="00B60AF1"/>
    <w:rsid w:val="00B61BF2"/>
    <w:rsid w:val="00B62F80"/>
    <w:rsid w:val="00B63682"/>
    <w:rsid w:val="00B6405E"/>
    <w:rsid w:val="00B64398"/>
    <w:rsid w:val="00B70731"/>
    <w:rsid w:val="00B71BD4"/>
    <w:rsid w:val="00B71EE5"/>
    <w:rsid w:val="00B72805"/>
    <w:rsid w:val="00B729BD"/>
    <w:rsid w:val="00B74CD8"/>
    <w:rsid w:val="00B7508D"/>
    <w:rsid w:val="00B75A03"/>
    <w:rsid w:val="00B76168"/>
    <w:rsid w:val="00B8557E"/>
    <w:rsid w:val="00B90281"/>
    <w:rsid w:val="00B913B9"/>
    <w:rsid w:val="00B92BD1"/>
    <w:rsid w:val="00B93B6D"/>
    <w:rsid w:val="00B93E70"/>
    <w:rsid w:val="00B9415C"/>
    <w:rsid w:val="00B941A1"/>
    <w:rsid w:val="00B959B6"/>
    <w:rsid w:val="00B96BF1"/>
    <w:rsid w:val="00BA0574"/>
    <w:rsid w:val="00BA6506"/>
    <w:rsid w:val="00BB1692"/>
    <w:rsid w:val="00BB21F0"/>
    <w:rsid w:val="00BB353D"/>
    <w:rsid w:val="00BB43A6"/>
    <w:rsid w:val="00BB659C"/>
    <w:rsid w:val="00BB65F2"/>
    <w:rsid w:val="00BB76E8"/>
    <w:rsid w:val="00BC0408"/>
    <w:rsid w:val="00BC0477"/>
    <w:rsid w:val="00BC04AC"/>
    <w:rsid w:val="00BC37EC"/>
    <w:rsid w:val="00BC43AA"/>
    <w:rsid w:val="00BC43D6"/>
    <w:rsid w:val="00BC46A4"/>
    <w:rsid w:val="00BC4A04"/>
    <w:rsid w:val="00BC5403"/>
    <w:rsid w:val="00BC7355"/>
    <w:rsid w:val="00BC777D"/>
    <w:rsid w:val="00BD1DFF"/>
    <w:rsid w:val="00BD20BD"/>
    <w:rsid w:val="00BD23C8"/>
    <w:rsid w:val="00BD2633"/>
    <w:rsid w:val="00BD37A5"/>
    <w:rsid w:val="00BD54C7"/>
    <w:rsid w:val="00BE1C3A"/>
    <w:rsid w:val="00BE374E"/>
    <w:rsid w:val="00BE493D"/>
    <w:rsid w:val="00BE4EA2"/>
    <w:rsid w:val="00BE7E9A"/>
    <w:rsid w:val="00BF0121"/>
    <w:rsid w:val="00BF07A4"/>
    <w:rsid w:val="00BF7EA8"/>
    <w:rsid w:val="00BF7F69"/>
    <w:rsid w:val="00C00AAE"/>
    <w:rsid w:val="00C00EDA"/>
    <w:rsid w:val="00C0101F"/>
    <w:rsid w:val="00C0116E"/>
    <w:rsid w:val="00C0159D"/>
    <w:rsid w:val="00C01F33"/>
    <w:rsid w:val="00C03E23"/>
    <w:rsid w:val="00C04F8B"/>
    <w:rsid w:val="00C0668D"/>
    <w:rsid w:val="00C0733A"/>
    <w:rsid w:val="00C07EA2"/>
    <w:rsid w:val="00C07EE7"/>
    <w:rsid w:val="00C1246E"/>
    <w:rsid w:val="00C14853"/>
    <w:rsid w:val="00C14A33"/>
    <w:rsid w:val="00C14AC6"/>
    <w:rsid w:val="00C17877"/>
    <w:rsid w:val="00C17FF1"/>
    <w:rsid w:val="00C21F0A"/>
    <w:rsid w:val="00C2377C"/>
    <w:rsid w:val="00C24571"/>
    <w:rsid w:val="00C25D23"/>
    <w:rsid w:val="00C26037"/>
    <w:rsid w:val="00C30479"/>
    <w:rsid w:val="00C30FAA"/>
    <w:rsid w:val="00C313C4"/>
    <w:rsid w:val="00C32FC6"/>
    <w:rsid w:val="00C3333E"/>
    <w:rsid w:val="00C34020"/>
    <w:rsid w:val="00C34046"/>
    <w:rsid w:val="00C34893"/>
    <w:rsid w:val="00C34D69"/>
    <w:rsid w:val="00C37764"/>
    <w:rsid w:val="00C42BFA"/>
    <w:rsid w:val="00C44048"/>
    <w:rsid w:val="00C45FCB"/>
    <w:rsid w:val="00C467E5"/>
    <w:rsid w:val="00C53738"/>
    <w:rsid w:val="00C54B15"/>
    <w:rsid w:val="00C57C2B"/>
    <w:rsid w:val="00C654B4"/>
    <w:rsid w:val="00C67A02"/>
    <w:rsid w:val="00C67C8C"/>
    <w:rsid w:val="00C72F17"/>
    <w:rsid w:val="00C73AF6"/>
    <w:rsid w:val="00C75434"/>
    <w:rsid w:val="00C765F7"/>
    <w:rsid w:val="00C80D32"/>
    <w:rsid w:val="00C8188D"/>
    <w:rsid w:val="00C8691C"/>
    <w:rsid w:val="00C93715"/>
    <w:rsid w:val="00C959B8"/>
    <w:rsid w:val="00C95B86"/>
    <w:rsid w:val="00C95F16"/>
    <w:rsid w:val="00C96079"/>
    <w:rsid w:val="00CA58DA"/>
    <w:rsid w:val="00CA6C6C"/>
    <w:rsid w:val="00CB1588"/>
    <w:rsid w:val="00CB1F3C"/>
    <w:rsid w:val="00CB2CC3"/>
    <w:rsid w:val="00CB555C"/>
    <w:rsid w:val="00CB59F4"/>
    <w:rsid w:val="00CB74D4"/>
    <w:rsid w:val="00CC2184"/>
    <w:rsid w:val="00CC33A1"/>
    <w:rsid w:val="00CC4425"/>
    <w:rsid w:val="00CC4B69"/>
    <w:rsid w:val="00CC57F9"/>
    <w:rsid w:val="00CC7A0D"/>
    <w:rsid w:val="00CD050D"/>
    <w:rsid w:val="00CD47BE"/>
    <w:rsid w:val="00CD4ED2"/>
    <w:rsid w:val="00CD62E7"/>
    <w:rsid w:val="00CE2487"/>
    <w:rsid w:val="00CE51F2"/>
    <w:rsid w:val="00CE6CED"/>
    <w:rsid w:val="00CE7F94"/>
    <w:rsid w:val="00CF30F0"/>
    <w:rsid w:val="00CF5B04"/>
    <w:rsid w:val="00CF71F3"/>
    <w:rsid w:val="00CF75B0"/>
    <w:rsid w:val="00CF761E"/>
    <w:rsid w:val="00D00307"/>
    <w:rsid w:val="00D01B84"/>
    <w:rsid w:val="00D032CD"/>
    <w:rsid w:val="00D05064"/>
    <w:rsid w:val="00D054EC"/>
    <w:rsid w:val="00D12A8C"/>
    <w:rsid w:val="00D13258"/>
    <w:rsid w:val="00D140CD"/>
    <w:rsid w:val="00D15024"/>
    <w:rsid w:val="00D16C6E"/>
    <w:rsid w:val="00D223AA"/>
    <w:rsid w:val="00D23BAC"/>
    <w:rsid w:val="00D23E23"/>
    <w:rsid w:val="00D24C64"/>
    <w:rsid w:val="00D30366"/>
    <w:rsid w:val="00D34C7C"/>
    <w:rsid w:val="00D357BF"/>
    <w:rsid w:val="00D36B36"/>
    <w:rsid w:val="00D36C2B"/>
    <w:rsid w:val="00D4023A"/>
    <w:rsid w:val="00D44EED"/>
    <w:rsid w:val="00D453C7"/>
    <w:rsid w:val="00D46345"/>
    <w:rsid w:val="00D46654"/>
    <w:rsid w:val="00D4768B"/>
    <w:rsid w:val="00D52209"/>
    <w:rsid w:val="00D53EE9"/>
    <w:rsid w:val="00D55238"/>
    <w:rsid w:val="00D554F8"/>
    <w:rsid w:val="00D56A70"/>
    <w:rsid w:val="00D61856"/>
    <w:rsid w:val="00D63EA4"/>
    <w:rsid w:val="00D64DDA"/>
    <w:rsid w:val="00D6519F"/>
    <w:rsid w:val="00D719FB"/>
    <w:rsid w:val="00D722B5"/>
    <w:rsid w:val="00D729E4"/>
    <w:rsid w:val="00D76506"/>
    <w:rsid w:val="00D769AD"/>
    <w:rsid w:val="00D86556"/>
    <w:rsid w:val="00D87962"/>
    <w:rsid w:val="00D90094"/>
    <w:rsid w:val="00D90CAE"/>
    <w:rsid w:val="00D91A44"/>
    <w:rsid w:val="00D9385A"/>
    <w:rsid w:val="00D976D8"/>
    <w:rsid w:val="00DA06EE"/>
    <w:rsid w:val="00DA08AA"/>
    <w:rsid w:val="00DA0B9D"/>
    <w:rsid w:val="00DA1ABD"/>
    <w:rsid w:val="00DA5C86"/>
    <w:rsid w:val="00DB0B45"/>
    <w:rsid w:val="00DB3758"/>
    <w:rsid w:val="00DC042D"/>
    <w:rsid w:val="00DC293E"/>
    <w:rsid w:val="00DC2EAD"/>
    <w:rsid w:val="00DC4F9E"/>
    <w:rsid w:val="00DC64EB"/>
    <w:rsid w:val="00DD04F9"/>
    <w:rsid w:val="00DD140B"/>
    <w:rsid w:val="00DD3281"/>
    <w:rsid w:val="00DD3690"/>
    <w:rsid w:val="00DD5233"/>
    <w:rsid w:val="00DD5F38"/>
    <w:rsid w:val="00DE3B60"/>
    <w:rsid w:val="00DE69D1"/>
    <w:rsid w:val="00DF1400"/>
    <w:rsid w:val="00DF27E8"/>
    <w:rsid w:val="00DF38F7"/>
    <w:rsid w:val="00DF63B2"/>
    <w:rsid w:val="00DF683B"/>
    <w:rsid w:val="00DF7AB8"/>
    <w:rsid w:val="00E01DC0"/>
    <w:rsid w:val="00E03F2C"/>
    <w:rsid w:val="00E12A2B"/>
    <w:rsid w:val="00E130F1"/>
    <w:rsid w:val="00E148A6"/>
    <w:rsid w:val="00E15138"/>
    <w:rsid w:val="00E16426"/>
    <w:rsid w:val="00E24509"/>
    <w:rsid w:val="00E24C3C"/>
    <w:rsid w:val="00E25B51"/>
    <w:rsid w:val="00E268A3"/>
    <w:rsid w:val="00E26BD8"/>
    <w:rsid w:val="00E32EB3"/>
    <w:rsid w:val="00E33D7D"/>
    <w:rsid w:val="00E34808"/>
    <w:rsid w:val="00E35949"/>
    <w:rsid w:val="00E36378"/>
    <w:rsid w:val="00E416D6"/>
    <w:rsid w:val="00E4414E"/>
    <w:rsid w:val="00E45DFA"/>
    <w:rsid w:val="00E469E5"/>
    <w:rsid w:val="00E47EC9"/>
    <w:rsid w:val="00E513D1"/>
    <w:rsid w:val="00E51A15"/>
    <w:rsid w:val="00E5222B"/>
    <w:rsid w:val="00E5412E"/>
    <w:rsid w:val="00E54AF5"/>
    <w:rsid w:val="00E56759"/>
    <w:rsid w:val="00E57B3F"/>
    <w:rsid w:val="00E602F0"/>
    <w:rsid w:val="00E6423E"/>
    <w:rsid w:val="00E664C7"/>
    <w:rsid w:val="00E67F14"/>
    <w:rsid w:val="00E7035A"/>
    <w:rsid w:val="00E75E7D"/>
    <w:rsid w:val="00E76EB1"/>
    <w:rsid w:val="00E7717F"/>
    <w:rsid w:val="00E81520"/>
    <w:rsid w:val="00E84BFE"/>
    <w:rsid w:val="00E947E8"/>
    <w:rsid w:val="00EA1A25"/>
    <w:rsid w:val="00EA39B8"/>
    <w:rsid w:val="00EA41A4"/>
    <w:rsid w:val="00EA4754"/>
    <w:rsid w:val="00EA58DB"/>
    <w:rsid w:val="00EA68D2"/>
    <w:rsid w:val="00EA7A68"/>
    <w:rsid w:val="00EB14D2"/>
    <w:rsid w:val="00EB28A9"/>
    <w:rsid w:val="00EB3860"/>
    <w:rsid w:val="00EB5DBC"/>
    <w:rsid w:val="00EC33D1"/>
    <w:rsid w:val="00EC380D"/>
    <w:rsid w:val="00EC3C73"/>
    <w:rsid w:val="00EC552F"/>
    <w:rsid w:val="00EC5A36"/>
    <w:rsid w:val="00EC6079"/>
    <w:rsid w:val="00EC6EF7"/>
    <w:rsid w:val="00EC7265"/>
    <w:rsid w:val="00ED058B"/>
    <w:rsid w:val="00ED062B"/>
    <w:rsid w:val="00ED15FB"/>
    <w:rsid w:val="00ED27FA"/>
    <w:rsid w:val="00ED3CB4"/>
    <w:rsid w:val="00ED4E8E"/>
    <w:rsid w:val="00ED5F9F"/>
    <w:rsid w:val="00ED60A6"/>
    <w:rsid w:val="00ED6FCE"/>
    <w:rsid w:val="00EE3C9F"/>
    <w:rsid w:val="00EE4A2F"/>
    <w:rsid w:val="00EE65F3"/>
    <w:rsid w:val="00EF1DCA"/>
    <w:rsid w:val="00EF55E6"/>
    <w:rsid w:val="00F10F12"/>
    <w:rsid w:val="00F11676"/>
    <w:rsid w:val="00F160EB"/>
    <w:rsid w:val="00F21E9F"/>
    <w:rsid w:val="00F23D79"/>
    <w:rsid w:val="00F2458F"/>
    <w:rsid w:val="00F27C1F"/>
    <w:rsid w:val="00F304EE"/>
    <w:rsid w:val="00F34802"/>
    <w:rsid w:val="00F35733"/>
    <w:rsid w:val="00F4020F"/>
    <w:rsid w:val="00F41836"/>
    <w:rsid w:val="00F524C9"/>
    <w:rsid w:val="00F5791C"/>
    <w:rsid w:val="00F60091"/>
    <w:rsid w:val="00F605DF"/>
    <w:rsid w:val="00F61C07"/>
    <w:rsid w:val="00F622F6"/>
    <w:rsid w:val="00F62995"/>
    <w:rsid w:val="00F63BA8"/>
    <w:rsid w:val="00F64C42"/>
    <w:rsid w:val="00F64D72"/>
    <w:rsid w:val="00F65C38"/>
    <w:rsid w:val="00F676A4"/>
    <w:rsid w:val="00F72175"/>
    <w:rsid w:val="00F737DC"/>
    <w:rsid w:val="00F76722"/>
    <w:rsid w:val="00F81FE5"/>
    <w:rsid w:val="00F85902"/>
    <w:rsid w:val="00F86042"/>
    <w:rsid w:val="00F91CA9"/>
    <w:rsid w:val="00F94D03"/>
    <w:rsid w:val="00F95886"/>
    <w:rsid w:val="00F96A5E"/>
    <w:rsid w:val="00FA7471"/>
    <w:rsid w:val="00FB18A8"/>
    <w:rsid w:val="00FB69CC"/>
    <w:rsid w:val="00FC1E81"/>
    <w:rsid w:val="00FC1EA9"/>
    <w:rsid w:val="00FC2A5D"/>
    <w:rsid w:val="00FC49FB"/>
    <w:rsid w:val="00FC4B6C"/>
    <w:rsid w:val="00FC6AC6"/>
    <w:rsid w:val="00FC77B2"/>
    <w:rsid w:val="00FC78DF"/>
    <w:rsid w:val="00FD4448"/>
    <w:rsid w:val="00FD493F"/>
    <w:rsid w:val="00FD539A"/>
    <w:rsid w:val="00FE2CE8"/>
    <w:rsid w:val="00FE3D83"/>
    <w:rsid w:val="00FE4B96"/>
    <w:rsid w:val="00FE5239"/>
    <w:rsid w:val="00FF1E73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B4361"/>
  <w15:docId w15:val="{F2C0777C-2A66-4E32-A3C7-D1AB222F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Unicode MS" w:eastAsia="Arial Unicode MS" w:hAnsi="Arial Unicode MS" w:cs="Arial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E4FAF"/>
    <w:rPr>
      <w:rFonts w:ascii="Arial" w:eastAsia="Arial" w:hAnsi="Arial"/>
      <w:color w:val="000000"/>
      <w:sz w:val="22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qFormat/>
    <w:rsid w:val="009E6CAC"/>
    <w:pPr>
      <w:keepNext/>
      <w:keepLines/>
      <w:spacing w:before="480"/>
      <w:outlineLvl w:val="0"/>
    </w:pPr>
    <w:rPr>
      <w:rFonts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932CE"/>
    <w:pPr>
      <w:keepNext/>
      <w:spacing w:before="240" w:after="60"/>
      <w:outlineLvl w:val="1"/>
    </w:pPr>
    <w:rPr>
      <w:b/>
      <w:bCs/>
      <w:iCs/>
      <w:sz w:val="24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A68D2"/>
    <w:pPr>
      <w:keepNext/>
      <w:keepLines/>
      <w:spacing w:before="40"/>
      <w:ind w:left="720" w:hanging="720"/>
      <w:outlineLvl w:val="2"/>
    </w:pPr>
    <w:rPr>
      <w:rFonts w:ascii="Calibri Light" w:eastAsia="Times New Roman" w:hAnsi="Calibri Light" w:cs="Times New Roman"/>
      <w:color w:val="1F4D78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A68D2"/>
    <w:pPr>
      <w:keepNext/>
      <w:keepLines/>
      <w:spacing w:before="40"/>
      <w:ind w:left="864" w:hanging="864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A68D2"/>
    <w:pPr>
      <w:keepNext/>
      <w:keepLines/>
      <w:spacing w:before="40"/>
      <w:ind w:left="1008" w:hanging="1008"/>
      <w:outlineLvl w:val="4"/>
    </w:pPr>
    <w:rPr>
      <w:rFonts w:ascii="Calibri Light" w:eastAsia="Times New Roman" w:hAnsi="Calibri Light" w:cs="Times New Roman"/>
      <w:color w:val="2E74B5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A68D2"/>
    <w:pPr>
      <w:keepNext/>
      <w:keepLines/>
      <w:spacing w:before="40"/>
      <w:ind w:left="1152" w:hanging="1152"/>
      <w:outlineLvl w:val="5"/>
    </w:pPr>
    <w:rPr>
      <w:rFonts w:ascii="Calibri Light" w:eastAsia="Times New Roman" w:hAnsi="Calibri Light" w:cs="Times New Roman"/>
      <w:color w:val="1F4D78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A68D2"/>
    <w:pPr>
      <w:keepNext/>
      <w:keepLines/>
      <w:spacing w:before="40"/>
      <w:ind w:left="1296" w:hanging="1296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A68D2"/>
    <w:pPr>
      <w:keepNext/>
      <w:keepLines/>
      <w:spacing w:before="40"/>
      <w:ind w:left="2858" w:hanging="144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A68D2"/>
    <w:pPr>
      <w:keepNext/>
      <w:keepLines/>
      <w:spacing w:before="40"/>
      <w:ind w:left="1584" w:hanging="1584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9E6CAC"/>
    <w:rPr>
      <w:rFonts w:ascii="Arial Unicode MS" w:eastAsia="Times New Roman" w:hAnsi="Arial Unicode MS" w:cs="Times New Roman"/>
      <w:b/>
      <w:bCs/>
      <w:color w:val="365F91"/>
      <w:sz w:val="28"/>
      <w:szCs w:val="28"/>
    </w:rPr>
  </w:style>
  <w:style w:type="paragraph" w:styleId="Titel">
    <w:name w:val="Title"/>
    <w:basedOn w:val="Standard"/>
    <w:next w:val="Standard"/>
    <w:link w:val="TitelZchn"/>
    <w:qFormat/>
    <w:rsid w:val="009E6CAC"/>
    <w:pPr>
      <w:pBdr>
        <w:bottom w:val="single" w:sz="8" w:space="4" w:color="4F81BD"/>
      </w:pBdr>
      <w:spacing w:after="300"/>
      <w:contextualSpacing/>
    </w:pPr>
    <w:rPr>
      <w:rFonts w:eastAsia="Times New Roman" w:cs="Times New Roman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9E6CAC"/>
    <w:rPr>
      <w:rFonts w:ascii="Arial Unicode MS" w:eastAsia="Times New Roman" w:hAnsi="Arial Unicode MS" w:cs="Times New Roman"/>
      <w:color w:val="17365D"/>
      <w:spacing w:val="5"/>
      <w:kern w:val="28"/>
      <w:sz w:val="52"/>
      <w:szCs w:val="52"/>
    </w:rPr>
  </w:style>
  <w:style w:type="character" w:styleId="Hervorhebung">
    <w:name w:val="Emphasis"/>
    <w:qFormat/>
    <w:rsid w:val="009E6CAC"/>
    <w:rPr>
      <w:i/>
      <w:iCs/>
    </w:rPr>
  </w:style>
  <w:style w:type="paragraph" w:customStyle="1" w:styleId="Quote1">
    <w:name w:val="Quote1"/>
    <w:basedOn w:val="Standard"/>
    <w:next w:val="Standard"/>
    <w:link w:val="QuoteChar"/>
    <w:uiPriority w:val="29"/>
    <w:qFormat/>
    <w:rsid w:val="009E6CAC"/>
    <w:rPr>
      <w:i/>
      <w:iCs/>
    </w:rPr>
  </w:style>
  <w:style w:type="character" w:customStyle="1" w:styleId="QuoteChar">
    <w:name w:val="Quote Char"/>
    <w:link w:val="Quote1"/>
    <w:uiPriority w:val="29"/>
    <w:rsid w:val="009E6CAC"/>
    <w:rPr>
      <w:i/>
      <w:iCs/>
      <w:color w:val="000000"/>
      <w:sz w:val="24"/>
      <w:szCs w:val="24"/>
    </w:rPr>
  </w:style>
  <w:style w:type="character" w:customStyle="1" w:styleId="IntenseEmphasis1">
    <w:name w:val="Intense Emphasis1"/>
    <w:uiPriority w:val="21"/>
    <w:qFormat/>
    <w:rsid w:val="009E6CAC"/>
    <w:rPr>
      <w:b/>
      <w:bCs/>
      <w:i/>
      <w:iCs/>
      <w:color w:val="4F81BD"/>
    </w:rPr>
  </w:style>
  <w:style w:type="numbering" w:customStyle="1" w:styleId="Formula">
    <w:name w:val="Formula"/>
    <w:uiPriority w:val="99"/>
    <w:rsid w:val="00BC7355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rsid w:val="00383F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83F16"/>
    <w:rPr>
      <w:lang w:val="en-US"/>
    </w:rPr>
  </w:style>
  <w:style w:type="paragraph" w:styleId="Fuzeile">
    <w:name w:val="footer"/>
    <w:basedOn w:val="Standard"/>
    <w:link w:val="FuzeileZchn"/>
    <w:rsid w:val="00383F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383F16"/>
    <w:rPr>
      <w:lang w:val="en-US"/>
    </w:rPr>
  </w:style>
  <w:style w:type="paragraph" w:styleId="Sprechblasentext">
    <w:name w:val="Balloon Text"/>
    <w:basedOn w:val="Standard"/>
    <w:link w:val="SprechblasentextZchn"/>
    <w:rsid w:val="00383F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383F16"/>
    <w:rPr>
      <w:rFonts w:ascii="Tahoma" w:hAnsi="Tahoma" w:cs="Tahoma"/>
      <w:sz w:val="16"/>
      <w:szCs w:val="16"/>
      <w:lang w:val="en-US"/>
    </w:rPr>
  </w:style>
  <w:style w:type="paragraph" w:customStyle="1" w:styleId="EDOS-Fieldvalue-10">
    <w:name w:val="EDOS-Fieldvalue-10"/>
    <w:basedOn w:val="Standard"/>
    <w:autoRedefine/>
    <w:rsid w:val="00B90281"/>
    <w:pPr>
      <w:jc w:val="center"/>
    </w:pPr>
    <w:rPr>
      <w:rFonts w:ascii="Arial monospaced for SAP" w:eastAsia="Times New Roman" w:hAnsi="Arial monospaced for SAP" w:cs="Tahoma"/>
      <w:color w:val="auto"/>
      <w:lang w:val="en-GB" w:eastAsia="de-DE"/>
    </w:rPr>
  </w:style>
  <w:style w:type="paragraph" w:customStyle="1" w:styleId="EDOS-Standard-Arial10">
    <w:name w:val="EDOS-Standard-Arial10"/>
    <w:basedOn w:val="Standard"/>
    <w:rsid w:val="00B90281"/>
    <w:rPr>
      <w:rFonts w:eastAsia="Times New Roman"/>
      <w:color w:val="auto"/>
      <w:lang w:val="de-DE" w:eastAsia="de-DE"/>
    </w:rPr>
  </w:style>
  <w:style w:type="paragraph" w:customStyle="1" w:styleId="EDOS-berschrift2">
    <w:name w:val="EDOS-Überschrift2"/>
    <w:basedOn w:val="berschrift2"/>
    <w:autoRedefine/>
    <w:rsid w:val="00B90281"/>
    <w:rPr>
      <w:rFonts w:eastAsia="Times New Roman"/>
      <w:i/>
      <w:color w:val="auto"/>
      <w:lang w:val="de-DE" w:eastAsia="de-DE"/>
    </w:rPr>
  </w:style>
  <w:style w:type="table" w:styleId="Tabellenraster">
    <w:name w:val="Table Grid"/>
    <w:basedOn w:val="NormaleTabelle"/>
    <w:rsid w:val="00377B40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77B4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66632"/>
    <w:pPr>
      <w:ind w:left="720"/>
      <w:contextualSpacing/>
    </w:pPr>
  </w:style>
  <w:style w:type="paragraph" w:customStyle="1" w:styleId="Spec-STD">
    <w:name w:val="Spec-STD"/>
    <w:basedOn w:val="Kopfzeile"/>
    <w:link w:val="Spec-STD0"/>
    <w:qFormat/>
    <w:rsid w:val="00FE3D83"/>
    <w:pPr>
      <w:tabs>
        <w:tab w:val="clear" w:pos="4536"/>
        <w:tab w:val="left" w:pos="7371"/>
      </w:tabs>
      <w:spacing w:before="60" w:after="60"/>
    </w:pPr>
    <w:rPr>
      <w:rFonts w:eastAsia="Times New Roman"/>
      <w:szCs w:val="20"/>
    </w:rPr>
  </w:style>
  <w:style w:type="character" w:customStyle="1" w:styleId="Spec-STD0">
    <w:name w:val="Spec-STD (文字)"/>
    <w:link w:val="Spec-STD"/>
    <w:rsid w:val="00FE3D83"/>
    <w:rPr>
      <w:rFonts w:eastAsia="Times New Roman"/>
      <w:color w:val="000000"/>
      <w:lang w:val="en-US"/>
    </w:rPr>
  </w:style>
  <w:style w:type="paragraph" w:customStyle="1" w:styleId="Spec-1">
    <w:name w:val="Spec-1"/>
    <w:basedOn w:val="Standard"/>
    <w:next w:val="berschrift1"/>
    <w:link w:val="Spec-10"/>
    <w:qFormat/>
    <w:rsid w:val="00391720"/>
    <w:pPr>
      <w:numPr>
        <w:numId w:val="2"/>
      </w:numPr>
      <w:tabs>
        <w:tab w:val="left" w:pos="7371"/>
      </w:tabs>
      <w:spacing w:before="60" w:after="60"/>
    </w:pPr>
    <w:rPr>
      <w:b/>
      <w:color w:val="auto"/>
      <w:sz w:val="24"/>
    </w:rPr>
  </w:style>
  <w:style w:type="paragraph" w:customStyle="1" w:styleId="Spec-2">
    <w:name w:val="Spec-2"/>
    <w:basedOn w:val="Spec-1"/>
    <w:link w:val="Spec-20"/>
    <w:qFormat/>
    <w:rsid w:val="00391720"/>
    <w:pPr>
      <w:numPr>
        <w:ilvl w:val="1"/>
      </w:numPr>
      <w:tabs>
        <w:tab w:val="clear" w:pos="7371"/>
      </w:tabs>
      <w:ind w:left="680"/>
    </w:pPr>
    <w:rPr>
      <w:b w:val="0"/>
      <w:sz w:val="21"/>
    </w:rPr>
  </w:style>
  <w:style w:type="paragraph" w:customStyle="1" w:styleId="Spec-3">
    <w:name w:val="Spec-3"/>
    <w:basedOn w:val="Spec-1"/>
    <w:link w:val="Spec-30"/>
    <w:qFormat/>
    <w:rsid w:val="00391720"/>
    <w:pPr>
      <w:numPr>
        <w:ilvl w:val="2"/>
      </w:numPr>
      <w:ind w:left="1021"/>
    </w:pPr>
    <w:rPr>
      <w:b w:val="0"/>
      <w:sz w:val="21"/>
    </w:rPr>
  </w:style>
  <w:style w:type="character" w:customStyle="1" w:styleId="Spec-30">
    <w:name w:val="Spec-3 (文字)"/>
    <w:link w:val="Spec-3"/>
    <w:rsid w:val="00391720"/>
    <w:rPr>
      <w:rFonts w:ascii="Arial" w:eastAsia="Arial" w:hAnsi="Arial"/>
      <w:sz w:val="21"/>
      <w:szCs w:val="24"/>
      <w:lang w:val="en-US" w:eastAsia="en-US"/>
    </w:rPr>
  </w:style>
  <w:style w:type="paragraph" w:styleId="StandardWeb">
    <w:name w:val="Normal (Web)"/>
    <w:basedOn w:val="Standard"/>
    <w:uiPriority w:val="99"/>
    <w:unhideWhenUsed/>
    <w:rsid w:val="00114A4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de-DE" w:eastAsia="de-DE"/>
    </w:rPr>
  </w:style>
  <w:style w:type="paragraph" w:styleId="Kommentartext">
    <w:name w:val="annotation text"/>
    <w:basedOn w:val="Standard"/>
    <w:link w:val="KommentartextZchn"/>
    <w:rsid w:val="00C07EE7"/>
    <w:rPr>
      <w:rFonts w:eastAsia="Times New Roman"/>
      <w:szCs w:val="20"/>
    </w:rPr>
  </w:style>
  <w:style w:type="character" w:customStyle="1" w:styleId="KommentartextZchn">
    <w:name w:val="Kommentartext Zchn"/>
    <w:link w:val="Kommentartext"/>
    <w:rsid w:val="00C07EE7"/>
    <w:rPr>
      <w:rFonts w:eastAsia="Times New Roman"/>
      <w:color w:val="000000"/>
    </w:rPr>
  </w:style>
  <w:style w:type="paragraph" w:customStyle="1" w:styleId="Default">
    <w:name w:val="Default"/>
    <w:rsid w:val="0078126B"/>
    <w:pPr>
      <w:autoSpaceDE w:val="0"/>
      <w:autoSpaceDN w:val="0"/>
      <w:adjustRightInd w:val="0"/>
    </w:pPr>
    <w:rPr>
      <w:rFonts w:cs="Arial Unicode MS"/>
      <w:color w:val="000000"/>
      <w:sz w:val="24"/>
      <w:szCs w:val="24"/>
      <w:lang w:eastAsia="en-US"/>
    </w:rPr>
  </w:style>
  <w:style w:type="character" w:styleId="Kommentarzeichen">
    <w:name w:val="annotation reference"/>
    <w:semiHidden/>
    <w:unhideWhenUsed/>
    <w:rsid w:val="00485476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85476"/>
    <w:rPr>
      <w:rFonts w:eastAsia="Arial Unicode MS"/>
      <w:b/>
      <w:bCs/>
    </w:rPr>
  </w:style>
  <w:style w:type="character" w:customStyle="1" w:styleId="KommentarthemaZchn">
    <w:name w:val="Kommentarthema Zchn"/>
    <w:link w:val="Kommentarthema"/>
    <w:semiHidden/>
    <w:rsid w:val="00485476"/>
    <w:rPr>
      <w:rFonts w:eastAsia="Times New Roman"/>
      <w:b/>
      <w:bCs/>
      <w:color w:val="000000"/>
    </w:rPr>
  </w:style>
  <w:style w:type="character" w:styleId="Platzhaltertext">
    <w:name w:val="Placeholder Text"/>
    <w:uiPriority w:val="99"/>
    <w:semiHidden/>
    <w:rsid w:val="00485476"/>
    <w:rPr>
      <w:color w:val="808080"/>
    </w:rPr>
  </w:style>
  <w:style w:type="table" w:customStyle="1" w:styleId="Tabellenraster1">
    <w:name w:val="Tabellenraster1"/>
    <w:basedOn w:val="NormaleTabelle"/>
    <w:next w:val="Tabellenraster"/>
    <w:rsid w:val="00C34D6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1"/>
    <w:qFormat/>
    <w:rsid w:val="00DF63B2"/>
    <w:pPr>
      <w:widowControl w:val="0"/>
      <w:ind w:left="118"/>
    </w:pPr>
    <w:rPr>
      <w:rFonts w:cs="Times New Roman"/>
      <w:color w:val="auto"/>
      <w:szCs w:val="20"/>
    </w:rPr>
  </w:style>
  <w:style w:type="character" w:customStyle="1" w:styleId="TextkrperZchn">
    <w:name w:val="Textkörper Zchn"/>
    <w:link w:val="Textkrper"/>
    <w:uiPriority w:val="1"/>
    <w:rsid w:val="00DF63B2"/>
    <w:rPr>
      <w:rFonts w:ascii="Arial" w:eastAsia="Arial" w:hAnsi="Arial" w:cs="Times New Roman"/>
    </w:rPr>
  </w:style>
  <w:style w:type="character" w:customStyle="1" w:styleId="Spec-10">
    <w:name w:val="Spec-1 (文字)"/>
    <w:link w:val="Spec-1"/>
    <w:rsid w:val="00ED4E8E"/>
    <w:rPr>
      <w:rFonts w:ascii="Arial" w:eastAsia="Arial" w:hAnsi="Arial"/>
      <w:b/>
      <w:sz w:val="24"/>
      <w:szCs w:val="24"/>
      <w:lang w:val="en-US" w:eastAsia="en-US"/>
    </w:rPr>
  </w:style>
  <w:style w:type="character" w:customStyle="1" w:styleId="Spec-20">
    <w:name w:val="Spec-2 (文字)"/>
    <w:link w:val="Spec-2"/>
    <w:rsid w:val="00ED4E8E"/>
    <w:rPr>
      <w:rFonts w:ascii="Arial" w:eastAsia="Arial" w:hAnsi="Arial"/>
      <w:sz w:val="21"/>
      <w:szCs w:val="24"/>
      <w:lang w:val="en-US" w:eastAsia="en-US"/>
    </w:rPr>
  </w:style>
  <w:style w:type="character" w:customStyle="1" w:styleId="shorttext">
    <w:name w:val="short_text"/>
    <w:rsid w:val="00AF35BD"/>
  </w:style>
  <w:style w:type="character" w:customStyle="1" w:styleId="berschrift3Zchn">
    <w:name w:val="Überschrift 3 Zchn"/>
    <w:link w:val="berschrift3"/>
    <w:semiHidden/>
    <w:rsid w:val="00EA68D2"/>
    <w:rPr>
      <w:rFonts w:ascii="Calibri Light" w:eastAsia="Times New Roman" w:hAnsi="Calibri Light" w:cs="Times New Roman"/>
      <w:color w:val="1F4D78"/>
      <w:sz w:val="24"/>
      <w:szCs w:val="24"/>
      <w:lang w:val="en-US" w:eastAsia="en-US"/>
    </w:rPr>
  </w:style>
  <w:style w:type="character" w:customStyle="1" w:styleId="berschrift4Zchn">
    <w:name w:val="Überschrift 4 Zchn"/>
    <w:link w:val="berschrift4"/>
    <w:semiHidden/>
    <w:rsid w:val="00EA68D2"/>
    <w:rPr>
      <w:rFonts w:ascii="Calibri Light" w:eastAsia="Times New Roman" w:hAnsi="Calibri Light" w:cs="Times New Roman"/>
      <w:i/>
      <w:iCs/>
      <w:color w:val="2E74B5"/>
      <w:szCs w:val="24"/>
      <w:lang w:val="en-US" w:eastAsia="en-US"/>
    </w:rPr>
  </w:style>
  <w:style w:type="character" w:customStyle="1" w:styleId="berschrift5Zchn">
    <w:name w:val="Überschrift 5 Zchn"/>
    <w:link w:val="berschrift5"/>
    <w:semiHidden/>
    <w:rsid w:val="00EA68D2"/>
    <w:rPr>
      <w:rFonts w:ascii="Calibri Light" w:eastAsia="Times New Roman" w:hAnsi="Calibri Light" w:cs="Times New Roman"/>
      <w:color w:val="2E74B5"/>
      <w:szCs w:val="24"/>
      <w:lang w:val="en-US" w:eastAsia="en-US"/>
    </w:rPr>
  </w:style>
  <w:style w:type="character" w:customStyle="1" w:styleId="berschrift6Zchn">
    <w:name w:val="Überschrift 6 Zchn"/>
    <w:link w:val="berschrift6"/>
    <w:semiHidden/>
    <w:rsid w:val="00EA68D2"/>
    <w:rPr>
      <w:rFonts w:ascii="Calibri Light" w:eastAsia="Times New Roman" w:hAnsi="Calibri Light" w:cs="Times New Roman"/>
      <w:color w:val="1F4D78"/>
      <w:szCs w:val="24"/>
      <w:lang w:val="en-US" w:eastAsia="en-US"/>
    </w:rPr>
  </w:style>
  <w:style w:type="character" w:customStyle="1" w:styleId="berschrift7Zchn">
    <w:name w:val="Überschrift 7 Zchn"/>
    <w:link w:val="berschrift7"/>
    <w:semiHidden/>
    <w:rsid w:val="00EA68D2"/>
    <w:rPr>
      <w:rFonts w:ascii="Calibri Light" w:eastAsia="Times New Roman" w:hAnsi="Calibri Light" w:cs="Times New Roman"/>
      <w:i/>
      <w:iCs/>
      <w:color w:val="1F4D78"/>
      <w:szCs w:val="24"/>
      <w:lang w:val="en-US" w:eastAsia="en-US"/>
    </w:rPr>
  </w:style>
  <w:style w:type="character" w:customStyle="1" w:styleId="berschrift8Zchn">
    <w:name w:val="Überschrift 8 Zchn"/>
    <w:link w:val="berschrift8"/>
    <w:semiHidden/>
    <w:rsid w:val="00EA68D2"/>
    <w:rPr>
      <w:rFonts w:ascii="Calibri Light" w:eastAsia="Times New Roman" w:hAnsi="Calibri Light" w:cs="Times New Roman"/>
      <w:color w:val="272727"/>
      <w:sz w:val="21"/>
      <w:szCs w:val="21"/>
      <w:lang w:val="en-US" w:eastAsia="en-US"/>
    </w:rPr>
  </w:style>
  <w:style w:type="character" w:customStyle="1" w:styleId="berschrift9Zchn">
    <w:name w:val="Überschrift 9 Zchn"/>
    <w:link w:val="berschrift9"/>
    <w:semiHidden/>
    <w:rsid w:val="00EA68D2"/>
    <w:rPr>
      <w:rFonts w:ascii="Calibri Light" w:eastAsia="Times New Roman" w:hAnsi="Calibri Light" w:cs="Times New Roman"/>
      <w:i/>
      <w:iCs/>
      <w:color w:val="272727"/>
      <w:sz w:val="21"/>
      <w:szCs w:val="21"/>
      <w:lang w:val="en-US" w:eastAsia="en-US"/>
    </w:rPr>
  </w:style>
  <w:style w:type="paragraph" w:customStyle="1" w:styleId="doorsid">
    <w:name w:val="doorsid"/>
    <w:basedOn w:val="Standard"/>
    <w:rsid w:val="00EA68D2"/>
    <w:pPr>
      <w:spacing w:before="100"/>
      <w:jc w:val="right"/>
    </w:pPr>
    <w:rPr>
      <w:rFonts w:eastAsia="Times New Roman" w:cs="Times New Roman"/>
      <w:i/>
      <w:color w:val="auto"/>
      <w:sz w:val="18"/>
      <w:lang w:val="de-DE" w:eastAsia="de-DE"/>
    </w:rPr>
  </w:style>
  <w:style w:type="paragraph" w:customStyle="1" w:styleId="heading03">
    <w:name w:val="heading_03"/>
    <w:basedOn w:val="berschrift3"/>
    <w:rsid w:val="00EA68D2"/>
    <w:pPr>
      <w:numPr>
        <w:ilvl w:val="2"/>
      </w:numPr>
      <w:spacing w:after="40"/>
      <w:ind w:left="863" w:hanging="863"/>
    </w:pPr>
    <w:rPr>
      <w:rFonts w:ascii="Arial Unicode MS" w:hAnsi="Arial Unicode MS"/>
      <w:b/>
      <w:color w:val="auto"/>
    </w:rPr>
  </w:style>
  <w:style w:type="paragraph" w:customStyle="1" w:styleId="heading04">
    <w:name w:val="heading_04"/>
    <w:basedOn w:val="berschrift4"/>
    <w:rsid w:val="00EA68D2"/>
    <w:pPr>
      <w:numPr>
        <w:ilvl w:val="3"/>
      </w:numPr>
      <w:spacing w:after="40"/>
      <w:ind w:left="1004" w:hanging="1004"/>
    </w:pPr>
    <w:rPr>
      <w:rFonts w:ascii="Arial" w:hAnsi="Arial"/>
      <w:b/>
      <w:i w:val="0"/>
      <w:color w:val="auto"/>
      <w:szCs w:val="22"/>
    </w:rPr>
  </w:style>
  <w:style w:type="paragraph" w:customStyle="1" w:styleId="contents">
    <w:name w:val="contents"/>
    <w:basedOn w:val="Standard"/>
    <w:qFormat/>
    <w:rsid w:val="00EA68D2"/>
    <w:pPr>
      <w:spacing w:before="120" w:after="120"/>
    </w:pPr>
  </w:style>
  <w:style w:type="paragraph" w:customStyle="1" w:styleId="heading05">
    <w:name w:val="heading_05"/>
    <w:basedOn w:val="berschrift5"/>
    <w:rsid w:val="00EA68D2"/>
    <w:pPr>
      <w:numPr>
        <w:ilvl w:val="4"/>
      </w:numPr>
      <w:spacing w:after="40"/>
      <w:ind w:left="1288" w:hanging="1288"/>
    </w:pPr>
    <w:rPr>
      <w:rFonts w:ascii="Arial Unicode MS" w:hAnsi="Arial Unicode MS"/>
      <w:color w:val="auto"/>
      <w:lang w:val="de-DE" w:eastAsia="de-DE"/>
    </w:rPr>
  </w:style>
  <w:style w:type="character" w:customStyle="1" w:styleId="spellingerror">
    <w:name w:val="spellingerror"/>
    <w:rsid w:val="002F27C5"/>
  </w:style>
  <w:style w:type="character" w:customStyle="1" w:styleId="normaltextrun">
    <w:name w:val="normaltextrun"/>
    <w:rsid w:val="002F27C5"/>
  </w:style>
  <w:style w:type="paragraph" w:customStyle="1" w:styleId="paragraph">
    <w:name w:val="paragraph"/>
    <w:basedOn w:val="Standard"/>
    <w:rsid w:val="002F27C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de-DE" w:eastAsia="de-DE"/>
    </w:rPr>
  </w:style>
  <w:style w:type="character" w:customStyle="1" w:styleId="eop">
    <w:name w:val="eop"/>
    <w:rsid w:val="002F27C5"/>
  </w:style>
  <w:style w:type="paragraph" w:customStyle="1" w:styleId="contentb1">
    <w:name w:val="content_b1"/>
    <w:basedOn w:val="contents"/>
    <w:rsid w:val="000138BB"/>
    <w:pPr>
      <w:numPr>
        <w:numId w:val="4"/>
      </w:numPr>
      <w:spacing w:before="40" w:after="40"/>
    </w:pPr>
    <w:rPr>
      <w:rFonts w:eastAsia="Times New Roman" w:cs="Times New Roman"/>
      <w:color w:val="auto"/>
      <w:lang w:val="de-DE" w:eastAsia="de-DE"/>
    </w:rPr>
  </w:style>
  <w:style w:type="paragraph" w:customStyle="1" w:styleId="heading06">
    <w:name w:val="heading_06"/>
    <w:basedOn w:val="berschrift6"/>
    <w:qFormat/>
    <w:rsid w:val="00EC5A36"/>
    <w:pPr>
      <w:numPr>
        <w:ilvl w:val="5"/>
        <w:numId w:val="3"/>
      </w:numPr>
      <w:ind w:left="1288" w:hanging="1288"/>
    </w:pPr>
    <w:rPr>
      <w:rFonts w:ascii="Arial Unicode MS" w:hAnsi="Arial Unicode MS"/>
      <w:color w:val="auto"/>
      <w:sz w:val="24"/>
    </w:rPr>
  </w:style>
  <w:style w:type="character" w:customStyle="1" w:styleId="berschrift2Zchn">
    <w:name w:val="Überschrift 2 Zchn"/>
    <w:link w:val="berschrift2"/>
    <w:rsid w:val="004932CE"/>
    <w:rPr>
      <w:rFonts w:ascii="Arial" w:hAnsi="Arial"/>
      <w:b/>
      <w:bCs/>
      <w:iCs/>
      <w:color w:val="000000"/>
      <w:sz w:val="22"/>
      <w:szCs w:val="28"/>
      <w:u w:val="single"/>
      <w:lang w:val="en-US" w:eastAsia="en-US"/>
    </w:rPr>
  </w:style>
  <w:style w:type="character" w:customStyle="1" w:styleId="ui-provider">
    <w:name w:val="ui-provider"/>
    <w:basedOn w:val="Absatz-Standardschriftart"/>
    <w:rsid w:val="008E4FAF"/>
  </w:style>
  <w:style w:type="paragraph" w:styleId="KeinLeerraum">
    <w:name w:val="No Spacing"/>
    <w:uiPriority w:val="1"/>
    <w:qFormat/>
    <w:rsid w:val="009B31F3"/>
    <w:rPr>
      <w:color w:val="000000"/>
      <w:szCs w:val="24"/>
      <w:lang w:val="en-US" w:eastAsia="en-US"/>
    </w:rPr>
  </w:style>
  <w:style w:type="paragraph" w:customStyle="1" w:styleId="Aufzhlungszeichen1">
    <w:name w:val="Aufzählungszeichen1"/>
    <w:basedOn w:val="Listenabsatz"/>
    <w:qFormat/>
    <w:rsid w:val="00E56759"/>
    <w:pPr>
      <w:numPr>
        <w:numId w:val="5"/>
      </w:numPr>
    </w:pPr>
  </w:style>
  <w:style w:type="paragraph" w:customStyle="1" w:styleId="Aufzhlungszeichen21">
    <w:name w:val="Aufzählungszeichen 21"/>
    <w:basedOn w:val="Listenabsatz"/>
    <w:qFormat/>
    <w:rsid w:val="00E56759"/>
    <w:pPr>
      <w:numPr>
        <w:ilvl w:val="1"/>
        <w:numId w:val="5"/>
      </w:numPr>
    </w:pPr>
  </w:style>
  <w:style w:type="paragraph" w:customStyle="1" w:styleId="Aufzhlungszeichen31">
    <w:name w:val="Aufzählungszeichen 31"/>
    <w:basedOn w:val="Listenabsatz"/>
    <w:qFormat/>
    <w:rsid w:val="00E56759"/>
    <w:pPr>
      <w:numPr>
        <w:ilvl w:val="2"/>
        <w:numId w:val="5"/>
      </w:numPr>
    </w:pPr>
  </w:style>
  <w:style w:type="paragraph" w:customStyle="1" w:styleId="Listennummer1">
    <w:name w:val="Listennummer1"/>
    <w:basedOn w:val="Listenabsatz"/>
    <w:qFormat/>
    <w:rsid w:val="00E56759"/>
    <w:pPr>
      <w:numPr>
        <w:numId w:val="7"/>
      </w:numPr>
    </w:pPr>
  </w:style>
  <w:style w:type="paragraph" w:customStyle="1" w:styleId="Listennummer21">
    <w:name w:val="Listennummer 21"/>
    <w:basedOn w:val="Listenabsatz"/>
    <w:qFormat/>
    <w:rsid w:val="00E56759"/>
    <w:pPr>
      <w:numPr>
        <w:ilvl w:val="1"/>
        <w:numId w:val="6"/>
      </w:numPr>
    </w:pPr>
  </w:style>
  <w:style w:type="paragraph" w:customStyle="1" w:styleId="Listennummer31">
    <w:name w:val="Listennummer 31"/>
    <w:basedOn w:val="Listennummer21"/>
    <w:qFormat/>
    <w:rsid w:val="00E56759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1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2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85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05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2101">
                              <w:marLeft w:val="0"/>
                              <w:marRight w:val="0"/>
                              <w:marTop w:val="24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940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6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CCCCCC"/>
                                        <w:right w:val="none" w:sz="0" w:space="0" w:color="auto"/>
                                      </w:divBdr>
                                    </w:div>
                                    <w:div w:id="80697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691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5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4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515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6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4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45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73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8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991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21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0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31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17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95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323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65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525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3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66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58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713759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4" w:color="F0C36D"/>
                                                        <w:left w:val="none" w:sz="0" w:space="4" w:color="F0C36D"/>
                                                        <w:bottom w:val="none" w:sz="0" w:space="4" w:color="F0C36D"/>
                                                        <w:right w:val="none" w:sz="0" w:space="4" w:color="F0C36D"/>
                                                      </w:divBdr>
                                                      <w:divsChild>
                                                        <w:div w:id="37142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56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74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8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7655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44912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22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7679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92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0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09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36741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580600535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84582264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085999017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8855551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302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003593\AppData\Roaming\Microsoft\Templates\jira_Test_export_qd_style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C7C1F32CE2D46880CE901D12F9D09" ma:contentTypeVersion="13" ma:contentTypeDescription="Create a new document." ma:contentTypeScope="" ma:versionID="f9db790fa33a14afc570fa2d530681e3">
  <xsd:schema xmlns:xsd="http://www.w3.org/2001/XMLSchema" xmlns:xs="http://www.w3.org/2001/XMLSchema" xmlns:p="http://schemas.microsoft.com/office/2006/metadata/properties" xmlns:ns2="5dc33aaf-0cd7-440d-9c9c-3da87df390d5" xmlns:ns3="23d45f03-c27a-417e-b0f1-1cf01012cc3a" targetNamespace="http://schemas.microsoft.com/office/2006/metadata/properties" ma:root="true" ma:fieldsID="5827e7c0647d49cef4a258367187c62e" ns2:_="" ns3:_="">
    <xsd:import namespace="5dc33aaf-0cd7-440d-9c9c-3da87df390d5"/>
    <xsd:import namespace="23d45f03-c27a-417e-b0f1-1cf01012c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33aaf-0cd7-440d-9c9c-3da87df39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f65498d-0a10-44c5-bdcb-9b7b46247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45f03-c27a-417e-b0f1-1cf01012cc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ff5c2b9-9b8f-4c26-b2a7-007ee52d7a99}" ma:internalName="TaxCatchAll" ma:showField="CatchAllData" ma:web="23d45f03-c27a-417e-b0f1-1cf01012c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c33aaf-0cd7-440d-9c9c-3da87df390d5">
      <Terms xmlns="http://schemas.microsoft.com/office/infopath/2007/PartnerControls"/>
    </lcf76f155ced4ddcb4097134ff3c332f>
    <TaxCatchAll xmlns="23d45f03-c27a-417e-b0f1-1cf01012cc3a" xsi:nil="true"/>
  </documentManagement>
</p:properties>
</file>

<file path=customXml/itemProps1.xml><?xml version="1.0" encoding="utf-8"?>
<ds:datastoreItem xmlns:ds="http://schemas.openxmlformats.org/officeDocument/2006/customXml" ds:itemID="{FDE6832F-5858-43A0-885D-D56F87BF1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5DD162-E95F-484C-8414-8D14AC7D2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33aaf-0cd7-440d-9c9c-3da87df390d5"/>
    <ds:schemaRef ds:uri="23d45f03-c27a-417e-b0f1-1cf01012c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E525D0-37C6-43CA-B11D-3CFEDED28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758919-F89D-4548-9D55-ABCFD7FD89F0}">
  <ds:schemaRefs>
    <ds:schemaRef ds:uri="http://schemas.microsoft.com/office/2006/metadata/properties"/>
    <ds:schemaRef ds:uri="http://schemas.microsoft.com/office/infopath/2007/PartnerControls"/>
    <ds:schemaRef ds:uri="5dc33aaf-0cd7-440d-9c9c-3da87df390d5"/>
    <ds:schemaRef ds:uri="23d45f03-c27a-417e-b0f1-1cf01012cc3a"/>
  </ds:schemaRefs>
</ds:datastoreItem>
</file>

<file path=docMetadata/LabelInfo.xml><?xml version="1.0" encoding="utf-8"?>
<clbl:labelList xmlns:clbl="http://schemas.microsoft.com/office/2020/mipLabelMetadata">
  <clbl:label id="{f9dda1df-3fca-45c7-91be-5629a3733338}" enabled="1" method="Privileged" siteId="{ec1ca250-c234-4d56-a76b-7dfb9eee0c4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jira_Test_export_qd_style_template.dotx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Versions / Product schematics / Description</vt:lpstr>
      <vt:lpstr>Versions / Product schematics / Description</vt:lpstr>
    </vt:vector>
  </TitlesOfParts>
  <Company>OSRAM and OSRAM Sylvania</Company>
  <LinksUpToDate>false</LinksUpToDate>
  <CharactersWithSpaces>122</CharactersWithSpaces>
  <SharedDoc>false</SharedDoc>
  <HLinks>
    <vt:vector size="6" baseType="variant"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https://www.google.de/url?sa=i&amp;rct=j&amp;q=&amp;esrc=s&amp;source=images&amp;cd=&amp;cad=rja&amp;uact=8&amp;ved=2ahUKEwj79u_MyKfhAhXJ16QKHduEB78QjRx6BAgBEAU&amp;url=https://www.picotech.com/library/oscilloscopes/rise-time&amp;psig=AOvVaw17IS4BD3BfhO005Jh4ELLH&amp;ust=1553956327871407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Versions / Product schematics / Description</dc:title>
  <dc:subject/>
  <dc:creator>Raphael Zeller</dc:creator>
  <cp:keywords>SEAL!A4!P!E</cp:keywords>
  <dc:description/>
  <cp:lastModifiedBy>Raphael Zeller</cp:lastModifiedBy>
  <cp:revision>8</cp:revision>
  <cp:lastPrinted>2014-11-14T01:04:00Z</cp:lastPrinted>
  <dcterms:created xsi:type="dcterms:W3CDTF">2025-03-13T12:43:00Z</dcterms:created>
  <dcterms:modified xsi:type="dcterms:W3CDTF">2025-03-31T08:28:00Z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0x01010090FC7C1F32CE2D46880CE901D12F9D09</vt:lpwstr>
  </property>
  <property fmtid="{D5CDD505-2E9C-101B-9397-08002B2CF9AE}" pid="3" name="_dlc_DocIdItemGuid">
    <vt:lpwstr>b758d153-1134-4a55-aa3a-9c9258693195</vt:lpwstr>
  </property>
  <property fmtid="{D5CDD505-2E9C-101B-9397-08002B2CF9AE}" pid="4" name="MSIP_Label_1c8e0fde-d954-47be-ab67-d16694a3feef_Enabled">
    <vt:lpwstr>True</vt:lpwstr>
  </property>
  <property fmtid="{D5CDD505-2E9C-101B-9397-08002B2CF9AE}" pid="5" name="MSIP_Label_1c8e0fde-d954-47be-ab67-d16694a3feef_SiteId">
    <vt:lpwstr>ec1ca250-c234-4d56-a76b-7dfb9eee0c46</vt:lpwstr>
  </property>
  <property fmtid="{D5CDD505-2E9C-101B-9397-08002B2CF9AE}" pid="6" name="MSIP_Label_1c8e0fde-d954-47be-ab67-d16694a3feef_Owner">
    <vt:lpwstr>a.best@osram.com</vt:lpwstr>
  </property>
  <property fmtid="{D5CDD505-2E9C-101B-9397-08002B2CF9AE}" pid="7" name="MSIP_Label_1c8e0fde-d954-47be-ab67-d16694a3feef_SetDate">
    <vt:lpwstr>2019-11-19T15:23:33.9531153Z</vt:lpwstr>
  </property>
  <property fmtid="{D5CDD505-2E9C-101B-9397-08002B2CF9AE}" pid="8" name="MSIP_Label_1c8e0fde-d954-47be-ab67-d16694a3feef_Name">
    <vt:lpwstr>Internal Use</vt:lpwstr>
  </property>
  <property fmtid="{D5CDD505-2E9C-101B-9397-08002B2CF9AE}" pid="9" name="MSIP_Label_1c8e0fde-d954-47be-ab67-d16694a3feef_Application">
    <vt:lpwstr>Microsoft Azure Information Protection</vt:lpwstr>
  </property>
  <property fmtid="{D5CDD505-2E9C-101B-9397-08002B2CF9AE}" pid="10" name="MSIP_Label_1c8e0fde-d954-47be-ab67-d16694a3feef_ActionId">
    <vt:lpwstr>a5abdaa5-aedd-4a82-91e5-726647fc471f</vt:lpwstr>
  </property>
  <property fmtid="{D5CDD505-2E9C-101B-9397-08002B2CF9AE}" pid="11" name="MSIP_Label_1c8e0fde-d954-47be-ab67-d16694a3feef_Extended_MSFT_Method">
    <vt:lpwstr>Automatic</vt:lpwstr>
  </property>
  <property fmtid="{D5CDD505-2E9C-101B-9397-08002B2CF9AE}" pid="12" name="MSIP_Label_f9dda1df-3fca-45c7-91be-5629a3733338_Enabled">
    <vt:lpwstr>True</vt:lpwstr>
  </property>
  <property fmtid="{D5CDD505-2E9C-101B-9397-08002B2CF9AE}" pid="13" name="MSIP_Label_f9dda1df-3fca-45c7-91be-5629a3733338_SiteId">
    <vt:lpwstr>ec1ca250-c234-4d56-a76b-7dfb9eee0c46</vt:lpwstr>
  </property>
  <property fmtid="{D5CDD505-2E9C-101B-9397-08002B2CF9AE}" pid="14" name="MSIP_Label_f9dda1df-3fca-45c7-91be-5629a3733338_Owner">
    <vt:lpwstr>a.best@osram.com</vt:lpwstr>
  </property>
  <property fmtid="{D5CDD505-2E9C-101B-9397-08002B2CF9AE}" pid="15" name="MSIP_Label_f9dda1df-3fca-45c7-91be-5629a3733338_SetDate">
    <vt:lpwstr>2019-11-19T15:23:33.9531153Z</vt:lpwstr>
  </property>
  <property fmtid="{D5CDD505-2E9C-101B-9397-08002B2CF9AE}" pid="16" name="MSIP_Label_f9dda1df-3fca-45c7-91be-5629a3733338_Name">
    <vt:lpwstr>All employees (unprotected)</vt:lpwstr>
  </property>
  <property fmtid="{D5CDD505-2E9C-101B-9397-08002B2CF9AE}" pid="17" name="MSIP_Label_f9dda1df-3fca-45c7-91be-5629a3733338_Application">
    <vt:lpwstr>Microsoft Azure Information Protection</vt:lpwstr>
  </property>
  <property fmtid="{D5CDD505-2E9C-101B-9397-08002B2CF9AE}" pid="18" name="MSIP_Label_f9dda1df-3fca-45c7-91be-5629a3733338_ActionId">
    <vt:lpwstr>a5abdaa5-aedd-4a82-91e5-726647fc471f</vt:lpwstr>
  </property>
  <property fmtid="{D5CDD505-2E9C-101B-9397-08002B2CF9AE}" pid="19" name="MSIP_Label_f9dda1df-3fca-45c7-91be-5629a3733338_Parent">
    <vt:lpwstr>1c8e0fde-d954-47be-ab67-d16694a3feef</vt:lpwstr>
  </property>
  <property fmtid="{D5CDD505-2E9C-101B-9397-08002B2CF9AE}" pid="20" name="MSIP_Label_f9dda1df-3fca-45c7-91be-5629a3733338_Extended_MSFT_Method">
    <vt:lpwstr>Automatic</vt:lpwstr>
  </property>
  <property fmtid="{D5CDD505-2E9C-101B-9397-08002B2CF9AE}" pid="21" name="Sensitivity">
    <vt:lpwstr>Internal Use All employees (unprotected)</vt:lpwstr>
  </property>
  <property fmtid="{D5CDD505-2E9C-101B-9397-08002B2CF9AE}" pid="22" name="MediaServiceImageTags">
    <vt:lpwstr/>
  </property>
</Properties>
</file>